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customXml/itemProps3.xml" ContentType="application/vnd.openxmlformats-officedocument.customXmlProperties+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475" w:rsidRDefault="000C5475" w:rsidP="006867FD">
      <w:pPr>
        <w:pStyle w:val="Title"/>
      </w:pPr>
      <w:bookmarkStart w:id="0" w:name="_Toc230938092"/>
      <w:bookmarkStart w:id="1" w:name="_Toc254775037"/>
      <w:bookmarkStart w:id="2" w:name="_Toc254775317"/>
      <w:bookmarkStart w:id="3" w:name="_Toc254782989"/>
      <w:bookmarkStart w:id="4" w:name="_Toc259104600"/>
      <w:bookmarkStart w:id="5" w:name="_Toc259105305"/>
      <w:bookmarkStart w:id="6" w:name="_Toc260293415"/>
      <w:bookmarkStart w:id="7" w:name="_Toc264539179"/>
      <w:bookmarkStart w:id="8" w:name="_Toc264539960"/>
      <w:bookmarkStart w:id="9" w:name="_Toc269475404"/>
      <w:bookmarkStart w:id="10" w:name="_Toc269476005"/>
      <w:bookmarkStart w:id="11" w:name="_Toc273732943"/>
      <w:bookmarkStart w:id="12" w:name="_Ref170136415"/>
      <w:bookmarkStart w:id="13" w:name="_Toc222903498"/>
      <w:r>
        <w:t>Publication Title</w:t>
      </w:r>
    </w:p>
    <w:p w:rsidR="00490714" w:rsidRDefault="00490714" w:rsidP="00490714">
      <w:pPr>
        <w:pStyle w:val="Contents"/>
        <w:rPr>
          <w:noProof/>
        </w:rPr>
      </w:pPr>
      <w:r>
        <w:t>Contents</w:t>
      </w:r>
      <w:bookmarkEnd w:id="0"/>
      <w:bookmarkEnd w:id="1"/>
      <w:bookmarkEnd w:id="2"/>
      <w:bookmarkEnd w:id="3"/>
      <w:bookmarkEnd w:id="4"/>
      <w:bookmarkEnd w:id="5"/>
      <w:bookmarkEnd w:id="6"/>
      <w:bookmarkEnd w:id="7"/>
      <w:bookmarkEnd w:id="8"/>
      <w:bookmarkEnd w:id="9"/>
      <w:bookmarkEnd w:id="10"/>
      <w:bookmarkEnd w:id="11"/>
      <w:r w:rsidR="00A575E4" w:rsidRPr="00A575E4">
        <w:rPr>
          <w:rFonts w:ascii="Tahoma" w:hAnsi="Tahoma"/>
          <w:b/>
          <w:noProof/>
          <w:sz w:val="20"/>
        </w:rPr>
        <w:fldChar w:fldCharType="begin"/>
      </w:r>
      <w:r>
        <w:instrText xml:space="preserve"> TOC \o \h "1-3" \u </w:instrText>
      </w:r>
      <w:r w:rsidRPr="00526A1B">
        <w:instrText>\z \t</w:instrText>
      </w:r>
      <w:r>
        <w:instrText xml:space="preserve"> </w:instrText>
      </w:r>
      <w:r w:rsidR="00A575E4" w:rsidRPr="00A575E4">
        <w:rPr>
          <w:rFonts w:ascii="Tahoma" w:hAnsi="Tahoma"/>
          <w:b/>
          <w:noProof/>
          <w:sz w:val="20"/>
        </w:rPr>
        <w:fldChar w:fldCharType="separate"/>
      </w:r>
    </w:p>
    <w:p w:rsidR="00490714" w:rsidRDefault="00A575E4">
      <w:pPr>
        <w:pStyle w:val="TOC1"/>
        <w:rPr>
          <w:rFonts w:asciiTheme="minorHAnsi" w:eastAsiaTheme="minorEastAsia" w:hAnsiTheme="minorHAnsi" w:cstheme="minorBidi"/>
          <w:color w:val="auto"/>
          <w:sz w:val="22"/>
          <w:szCs w:val="22"/>
        </w:rPr>
      </w:pPr>
      <w:hyperlink w:anchor="_Toc273732944" w:history="1">
        <w:r w:rsidR="00490714" w:rsidRPr="008C0502">
          <w:rPr>
            <w:rStyle w:val="Hyperlink"/>
          </w:rPr>
          <w:t>1.</w:t>
        </w:r>
        <w:r w:rsidR="00490714">
          <w:rPr>
            <w:rFonts w:asciiTheme="minorHAnsi" w:eastAsiaTheme="minorEastAsia" w:hAnsiTheme="minorHAnsi" w:cstheme="minorBidi"/>
            <w:color w:val="auto"/>
            <w:sz w:val="22"/>
            <w:szCs w:val="22"/>
          </w:rPr>
          <w:tab/>
        </w:r>
        <w:r w:rsidR="00490714" w:rsidRPr="008C0502">
          <w:rPr>
            <w:rStyle w:val="Hyperlink"/>
          </w:rPr>
          <w:t>Introduction</w:t>
        </w:r>
        <w:r w:rsidR="00490714">
          <w:rPr>
            <w:webHidden/>
          </w:rPr>
          <w:tab/>
        </w:r>
        <w:r>
          <w:rPr>
            <w:webHidden/>
          </w:rPr>
          <w:fldChar w:fldCharType="begin"/>
        </w:r>
        <w:r w:rsidR="00490714">
          <w:rPr>
            <w:webHidden/>
          </w:rPr>
          <w:instrText xml:space="preserve"> PAGEREF _Toc273732944 \h </w:instrText>
        </w:r>
        <w:r>
          <w:rPr>
            <w:webHidden/>
          </w:rPr>
          <w:fldChar w:fldCharType="separate"/>
        </w:r>
        <w:r w:rsidR="00AB0FAE">
          <w:rPr>
            <w:webHidden/>
          </w:rPr>
          <w:t>3</w:t>
        </w:r>
        <w:r>
          <w:rPr>
            <w:webHidden/>
          </w:rPr>
          <w:fldChar w:fldCharType="end"/>
        </w:r>
      </w:hyperlink>
    </w:p>
    <w:p w:rsidR="00490714" w:rsidRDefault="00A575E4">
      <w:pPr>
        <w:pStyle w:val="TOC2"/>
        <w:rPr>
          <w:rFonts w:asciiTheme="minorHAnsi" w:eastAsiaTheme="minorEastAsia" w:hAnsiTheme="minorHAnsi" w:cstheme="minorBidi"/>
          <w:noProof/>
          <w:sz w:val="22"/>
          <w:szCs w:val="22"/>
        </w:rPr>
      </w:pPr>
      <w:hyperlink w:anchor="_Toc273732945" w:history="1">
        <w:r w:rsidR="00490714" w:rsidRPr="008C0502">
          <w:rPr>
            <w:rStyle w:val="Hyperlink"/>
            <w:noProof/>
          </w:rPr>
          <w:t>Terminology</w:t>
        </w:r>
        <w:r w:rsidR="00490714">
          <w:rPr>
            <w:noProof/>
            <w:webHidden/>
          </w:rPr>
          <w:tab/>
        </w:r>
        <w:r>
          <w:rPr>
            <w:noProof/>
            <w:webHidden/>
          </w:rPr>
          <w:fldChar w:fldCharType="begin"/>
        </w:r>
        <w:r w:rsidR="00490714">
          <w:rPr>
            <w:noProof/>
            <w:webHidden/>
          </w:rPr>
          <w:instrText xml:space="preserve"> PAGEREF _Toc273732945 \h </w:instrText>
        </w:r>
        <w:r w:rsidR="001E4172">
          <w:rPr>
            <w:noProof/>
          </w:rPr>
        </w:r>
        <w:r>
          <w:rPr>
            <w:noProof/>
            <w:webHidden/>
          </w:rPr>
          <w:fldChar w:fldCharType="separate"/>
        </w:r>
        <w:r w:rsidR="00AB0FAE">
          <w:rPr>
            <w:noProof/>
            <w:webHidden/>
          </w:rPr>
          <w:t>3</w:t>
        </w:r>
        <w:r>
          <w:rPr>
            <w:noProof/>
            <w:webHidden/>
          </w:rPr>
          <w:fldChar w:fldCharType="end"/>
        </w:r>
      </w:hyperlink>
    </w:p>
    <w:p w:rsidR="00490714" w:rsidRDefault="00A575E4">
      <w:pPr>
        <w:pStyle w:val="TOC2"/>
        <w:rPr>
          <w:rFonts w:asciiTheme="minorHAnsi" w:eastAsiaTheme="minorEastAsia" w:hAnsiTheme="minorHAnsi" w:cstheme="minorBidi"/>
          <w:noProof/>
          <w:sz w:val="22"/>
          <w:szCs w:val="22"/>
        </w:rPr>
      </w:pPr>
      <w:hyperlink w:anchor="_Toc273732946" w:history="1">
        <w:r w:rsidR="00490714" w:rsidRPr="008C0502">
          <w:rPr>
            <w:rStyle w:val="Hyperlink"/>
            <w:noProof/>
          </w:rPr>
          <w:t>Target Audience</w:t>
        </w:r>
        <w:r w:rsidR="00490714">
          <w:rPr>
            <w:noProof/>
            <w:webHidden/>
          </w:rPr>
          <w:tab/>
        </w:r>
        <w:r>
          <w:rPr>
            <w:noProof/>
            <w:webHidden/>
          </w:rPr>
          <w:fldChar w:fldCharType="begin"/>
        </w:r>
        <w:r w:rsidR="00490714">
          <w:rPr>
            <w:noProof/>
            <w:webHidden/>
          </w:rPr>
          <w:instrText xml:space="preserve"> PAGEREF _Toc273732946 \h </w:instrText>
        </w:r>
        <w:r w:rsidR="001E4172">
          <w:rPr>
            <w:noProof/>
          </w:rPr>
        </w:r>
        <w:r>
          <w:rPr>
            <w:noProof/>
            <w:webHidden/>
          </w:rPr>
          <w:fldChar w:fldCharType="separate"/>
        </w:r>
        <w:r w:rsidR="00AB0FAE">
          <w:rPr>
            <w:noProof/>
            <w:webHidden/>
          </w:rPr>
          <w:t>4</w:t>
        </w:r>
        <w:r>
          <w:rPr>
            <w:noProof/>
            <w:webHidden/>
          </w:rPr>
          <w:fldChar w:fldCharType="end"/>
        </w:r>
      </w:hyperlink>
    </w:p>
    <w:p w:rsidR="00490714" w:rsidRDefault="00A575E4">
      <w:pPr>
        <w:pStyle w:val="TOC2"/>
        <w:rPr>
          <w:rFonts w:asciiTheme="minorHAnsi" w:eastAsiaTheme="minorEastAsia" w:hAnsiTheme="minorHAnsi" w:cstheme="minorBidi"/>
          <w:noProof/>
          <w:sz w:val="22"/>
          <w:szCs w:val="22"/>
        </w:rPr>
      </w:pPr>
      <w:hyperlink w:anchor="_Toc273732947" w:history="1">
        <w:r w:rsidR="00490714" w:rsidRPr="008C0502">
          <w:rPr>
            <w:rStyle w:val="Hyperlink"/>
            <w:noProof/>
          </w:rPr>
          <w:t>Related Documents</w:t>
        </w:r>
        <w:r w:rsidR="00490714">
          <w:rPr>
            <w:noProof/>
            <w:webHidden/>
          </w:rPr>
          <w:tab/>
        </w:r>
        <w:r>
          <w:rPr>
            <w:noProof/>
            <w:webHidden/>
          </w:rPr>
          <w:fldChar w:fldCharType="begin"/>
        </w:r>
        <w:r w:rsidR="00490714">
          <w:rPr>
            <w:noProof/>
            <w:webHidden/>
          </w:rPr>
          <w:instrText xml:space="preserve"> PAGEREF _Toc273732947 \h </w:instrText>
        </w:r>
        <w:r w:rsidR="001E4172">
          <w:rPr>
            <w:noProof/>
          </w:rPr>
        </w:r>
        <w:r>
          <w:rPr>
            <w:noProof/>
            <w:webHidden/>
          </w:rPr>
          <w:fldChar w:fldCharType="separate"/>
        </w:r>
        <w:r w:rsidR="00AB0FAE">
          <w:rPr>
            <w:noProof/>
            <w:webHidden/>
          </w:rPr>
          <w:t>4</w:t>
        </w:r>
        <w:r>
          <w:rPr>
            <w:noProof/>
            <w:webHidden/>
          </w:rPr>
          <w:fldChar w:fldCharType="end"/>
        </w:r>
      </w:hyperlink>
    </w:p>
    <w:p w:rsidR="00490714" w:rsidRDefault="00A575E4">
      <w:pPr>
        <w:pStyle w:val="TOC1"/>
        <w:rPr>
          <w:rFonts w:asciiTheme="minorHAnsi" w:eastAsiaTheme="minorEastAsia" w:hAnsiTheme="minorHAnsi" w:cstheme="minorBidi"/>
          <w:color w:val="auto"/>
          <w:sz w:val="22"/>
          <w:szCs w:val="22"/>
        </w:rPr>
      </w:pPr>
      <w:hyperlink w:anchor="_Toc273732948" w:history="1">
        <w:r w:rsidR="00490714" w:rsidRPr="008C0502">
          <w:rPr>
            <w:rStyle w:val="Hyperlink"/>
          </w:rPr>
          <w:t>2.</w:t>
        </w:r>
        <w:r w:rsidR="00490714">
          <w:rPr>
            <w:rFonts w:asciiTheme="minorHAnsi" w:eastAsiaTheme="minorEastAsia" w:hAnsiTheme="minorHAnsi" w:cstheme="minorBidi"/>
            <w:color w:val="auto"/>
            <w:sz w:val="22"/>
            <w:szCs w:val="22"/>
          </w:rPr>
          <w:tab/>
        </w:r>
        <w:r w:rsidR="00490714" w:rsidRPr="008C0502">
          <w:rPr>
            <w:rStyle w:val="Hyperlink"/>
          </w:rPr>
          <w:t>Basic Concepts</w:t>
        </w:r>
        <w:r w:rsidR="00490714">
          <w:rPr>
            <w:webHidden/>
          </w:rPr>
          <w:tab/>
        </w:r>
        <w:r>
          <w:rPr>
            <w:webHidden/>
          </w:rPr>
          <w:fldChar w:fldCharType="begin"/>
        </w:r>
        <w:r w:rsidR="00490714">
          <w:rPr>
            <w:webHidden/>
          </w:rPr>
          <w:instrText xml:space="preserve"> PAGEREF _Toc273732948 \h </w:instrText>
        </w:r>
        <w:r>
          <w:rPr>
            <w:webHidden/>
          </w:rPr>
          <w:fldChar w:fldCharType="separate"/>
        </w:r>
        <w:r w:rsidR="00AB0FAE">
          <w:rPr>
            <w:webHidden/>
          </w:rPr>
          <w:t>5</w:t>
        </w:r>
        <w:r>
          <w:rPr>
            <w:webHidden/>
          </w:rPr>
          <w:fldChar w:fldCharType="end"/>
        </w:r>
      </w:hyperlink>
    </w:p>
    <w:p w:rsidR="00490714" w:rsidRDefault="00A575E4">
      <w:pPr>
        <w:pStyle w:val="TOC2"/>
        <w:rPr>
          <w:rFonts w:asciiTheme="minorHAnsi" w:eastAsiaTheme="minorEastAsia" w:hAnsiTheme="minorHAnsi" w:cstheme="minorBidi"/>
          <w:noProof/>
          <w:sz w:val="22"/>
          <w:szCs w:val="22"/>
        </w:rPr>
      </w:pPr>
      <w:hyperlink w:anchor="_Toc273732949"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_Toc273732949 \h </w:instrText>
        </w:r>
        <w:r w:rsidR="001E4172">
          <w:rPr>
            <w:noProof/>
          </w:rPr>
        </w:r>
        <w:r>
          <w:rPr>
            <w:noProof/>
            <w:webHidden/>
          </w:rPr>
          <w:fldChar w:fldCharType="separate"/>
        </w:r>
        <w:r w:rsidR="00AB0FAE">
          <w:rPr>
            <w:noProof/>
            <w:webHidden/>
          </w:rPr>
          <w:t>5</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5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_Toc273732950 \h </w:instrText>
        </w:r>
        <w:r w:rsidR="001E4172">
          <w:rPr>
            <w:noProof/>
          </w:rPr>
        </w:r>
        <w:r>
          <w:rPr>
            <w:noProof/>
            <w:webHidden/>
          </w:rPr>
          <w:fldChar w:fldCharType="separate"/>
        </w:r>
        <w:r w:rsidR="00AB0FAE">
          <w:rPr>
            <w:noProof/>
            <w:webHidden/>
          </w:rPr>
          <w:t>5</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51"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_Toc273732951 \h </w:instrText>
        </w:r>
        <w:r w:rsidR="001E4172">
          <w:rPr>
            <w:noProof/>
          </w:rPr>
        </w:r>
        <w:r>
          <w:rPr>
            <w:noProof/>
            <w:webHidden/>
          </w:rPr>
          <w:fldChar w:fldCharType="separate"/>
        </w:r>
        <w:r w:rsidR="00AB0FAE">
          <w:rPr>
            <w:noProof/>
            <w:webHidden/>
          </w:rPr>
          <w:t>6</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52"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_Toc273732952 \h </w:instrText>
        </w:r>
        <w:r w:rsidR="001E4172">
          <w:rPr>
            <w:noProof/>
          </w:rPr>
        </w:r>
        <w:r>
          <w:rPr>
            <w:noProof/>
            <w:webHidden/>
          </w:rPr>
          <w:fldChar w:fldCharType="separate"/>
        </w:r>
        <w:r w:rsidR="00AB0FAE">
          <w:rPr>
            <w:noProof/>
            <w:webHidden/>
          </w:rPr>
          <w:t>6</w:t>
        </w:r>
        <w:r>
          <w:rPr>
            <w:noProof/>
            <w:webHidden/>
          </w:rPr>
          <w:fldChar w:fldCharType="end"/>
        </w:r>
      </w:hyperlink>
    </w:p>
    <w:p w:rsidR="00490714" w:rsidRDefault="00A575E4">
      <w:pPr>
        <w:pStyle w:val="TOC2"/>
        <w:rPr>
          <w:rFonts w:asciiTheme="minorHAnsi" w:eastAsiaTheme="minorEastAsia" w:hAnsiTheme="minorHAnsi" w:cstheme="minorBidi"/>
          <w:noProof/>
          <w:sz w:val="22"/>
          <w:szCs w:val="22"/>
        </w:rPr>
      </w:pPr>
      <w:hyperlink w:anchor="_Toc27373295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_Toc273732953 \h </w:instrText>
        </w:r>
        <w:r w:rsidR="001E4172">
          <w:rPr>
            <w:noProof/>
          </w:rPr>
        </w:r>
        <w:r>
          <w:rPr>
            <w:noProof/>
            <w:webHidden/>
          </w:rPr>
          <w:fldChar w:fldCharType="separate"/>
        </w:r>
        <w:r w:rsidR="00AB0FAE">
          <w:rPr>
            <w:noProof/>
            <w:webHidden/>
          </w:rPr>
          <w:t>6</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54"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_Toc273732954 \h </w:instrText>
        </w:r>
        <w:r w:rsidR="001E4172">
          <w:rPr>
            <w:noProof/>
          </w:rPr>
        </w:r>
        <w:r>
          <w:rPr>
            <w:noProof/>
            <w:webHidden/>
          </w:rPr>
          <w:fldChar w:fldCharType="separate"/>
        </w:r>
        <w:r w:rsidR="00AB0FAE">
          <w:rPr>
            <w:noProof/>
            <w:webHidden/>
          </w:rPr>
          <w:t>6</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55" w:history="1">
        <w:r w:rsidR="00490714" w:rsidRPr="008C0502">
          <w:rPr>
            <w:rStyle w:val="Hyperlink"/>
            <w:noProof/>
          </w:rPr>
          <w:t>Lorum Ipsum</w:t>
        </w:r>
        <w:r w:rsidR="00490714">
          <w:rPr>
            <w:noProof/>
            <w:webHidden/>
          </w:rPr>
          <w:tab/>
        </w:r>
        <w:r>
          <w:rPr>
            <w:noProof/>
            <w:webHidden/>
          </w:rPr>
          <w:fldChar w:fldCharType="begin"/>
        </w:r>
        <w:r w:rsidR="00490714">
          <w:rPr>
            <w:noProof/>
            <w:webHidden/>
          </w:rPr>
          <w:instrText xml:space="preserve"> PAGEREF _Toc273732955 \h </w:instrText>
        </w:r>
        <w:r w:rsidR="001E4172">
          <w:rPr>
            <w:noProof/>
          </w:rPr>
        </w:r>
        <w:r>
          <w:rPr>
            <w:noProof/>
            <w:webHidden/>
          </w:rPr>
          <w:fldChar w:fldCharType="separate"/>
        </w:r>
        <w:r w:rsidR="00AB0FAE">
          <w:rPr>
            <w:noProof/>
            <w:webHidden/>
          </w:rPr>
          <w:t>7</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56" w:history="1">
        <w:r w:rsidR="00490714" w:rsidRPr="008C0502">
          <w:rPr>
            <w:rStyle w:val="Hyperlink"/>
            <w:noProof/>
          </w:rPr>
          <w:t>Lorum Ipsum</w:t>
        </w:r>
        <w:r w:rsidR="00490714">
          <w:rPr>
            <w:noProof/>
            <w:webHidden/>
          </w:rPr>
          <w:tab/>
        </w:r>
        <w:r>
          <w:rPr>
            <w:noProof/>
            <w:webHidden/>
          </w:rPr>
          <w:fldChar w:fldCharType="begin"/>
        </w:r>
        <w:r w:rsidR="00490714">
          <w:rPr>
            <w:noProof/>
            <w:webHidden/>
          </w:rPr>
          <w:instrText xml:space="preserve"> PAGEREF _Toc273732956 \h </w:instrText>
        </w:r>
        <w:r w:rsidR="001E4172">
          <w:rPr>
            <w:noProof/>
          </w:rPr>
        </w:r>
        <w:r>
          <w:rPr>
            <w:noProof/>
            <w:webHidden/>
          </w:rPr>
          <w:fldChar w:fldCharType="separate"/>
        </w:r>
        <w:r w:rsidR="00AB0FAE">
          <w:rPr>
            <w:noProof/>
            <w:webHidden/>
          </w:rPr>
          <w:t>7</w:t>
        </w:r>
        <w:r>
          <w:rPr>
            <w:noProof/>
            <w:webHidden/>
          </w:rPr>
          <w:fldChar w:fldCharType="end"/>
        </w:r>
      </w:hyperlink>
    </w:p>
    <w:p w:rsidR="00490714" w:rsidRDefault="00A575E4">
      <w:pPr>
        <w:pStyle w:val="TOC1"/>
        <w:rPr>
          <w:rFonts w:asciiTheme="minorHAnsi" w:eastAsiaTheme="minorEastAsia" w:hAnsiTheme="minorHAnsi" w:cstheme="minorBidi"/>
          <w:color w:val="auto"/>
          <w:sz w:val="22"/>
          <w:szCs w:val="22"/>
        </w:rPr>
      </w:pPr>
      <w:hyperlink w:anchor="_Toc273732957" w:history="1">
        <w:r w:rsidR="00490714" w:rsidRPr="008C0502">
          <w:rPr>
            <w:rStyle w:val="Hyperlink"/>
          </w:rPr>
          <w:t>3.</w:t>
        </w:r>
        <w:r w:rsidR="00490714">
          <w:rPr>
            <w:rFonts w:asciiTheme="minorHAnsi" w:eastAsiaTheme="minorEastAsia" w:hAnsiTheme="minorHAnsi" w:cstheme="minorBidi"/>
            <w:color w:val="auto"/>
            <w:sz w:val="22"/>
            <w:szCs w:val="22"/>
          </w:rPr>
          <w:tab/>
        </w:r>
        <w:r w:rsidR="00490714" w:rsidRPr="008C0502">
          <w:rPr>
            <w:rStyle w:val="Hyperlink"/>
          </w:rPr>
          <w:t>Getting Started</w:t>
        </w:r>
        <w:r w:rsidR="00490714">
          <w:rPr>
            <w:webHidden/>
          </w:rPr>
          <w:tab/>
        </w:r>
        <w:r>
          <w:rPr>
            <w:webHidden/>
          </w:rPr>
          <w:fldChar w:fldCharType="begin"/>
        </w:r>
        <w:r w:rsidR="00490714">
          <w:rPr>
            <w:webHidden/>
          </w:rPr>
          <w:instrText xml:space="preserve"> PAGEREF _Toc273732957 \h </w:instrText>
        </w:r>
        <w:r>
          <w:rPr>
            <w:webHidden/>
          </w:rPr>
          <w:fldChar w:fldCharType="separate"/>
        </w:r>
        <w:r w:rsidR="00AB0FAE">
          <w:rPr>
            <w:webHidden/>
          </w:rPr>
          <w:t>9</w:t>
        </w:r>
        <w:r>
          <w:rPr>
            <w:webHidden/>
          </w:rPr>
          <w:fldChar w:fldCharType="end"/>
        </w:r>
      </w:hyperlink>
    </w:p>
    <w:p w:rsidR="00490714" w:rsidRDefault="00A575E4">
      <w:pPr>
        <w:pStyle w:val="TOC2"/>
        <w:rPr>
          <w:rFonts w:asciiTheme="minorHAnsi" w:eastAsiaTheme="minorEastAsia" w:hAnsiTheme="minorHAnsi" w:cstheme="minorBidi"/>
          <w:noProof/>
          <w:sz w:val="22"/>
          <w:szCs w:val="22"/>
        </w:rPr>
      </w:pPr>
      <w:hyperlink w:anchor="_Toc273732958" w:history="1">
        <w:r w:rsidR="00490714" w:rsidRPr="008C0502">
          <w:rPr>
            <w:rStyle w:val="Hyperlink"/>
            <w:noProof/>
          </w:rPr>
          <w:t>Starting</w:t>
        </w:r>
        <w:r w:rsidR="00490714">
          <w:rPr>
            <w:noProof/>
            <w:webHidden/>
          </w:rPr>
          <w:tab/>
        </w:r>
        <w:r>
          <w:rPr>
            <w:noProof/>
            <w:webHidden/>
          </w:rPr>
          <w:fldChar w:fldCharType="begin"/>
        </w:r>
        <w:r w:rsidR="00490714">
          <w:rPr>
            <w:noProof/>
            <w:webHidden/>
          </w:rPr>
          <w:instrText xml:space="preserve"> PAGEREF _Toc273732958 \h </w:instrText>
        </w:r>
        <w:r w:rsidR="001E4172">
          <w:rPr>
            <w:noProof/>
          </w:rPr>
        </w:r>
        <w:r>
          <w:rPr>
            <w:noProof/>
            <w:webHidden/>
          </w:rPr>
          <w:fldChar w:fldCharType="separate"/>
        </w:r>
        <w:r w:rsidR="00AB0FAE">
          <w:rPr>
            <w:noProof/>
            <w:webHidden/>
          </w:rPr>
          <w:t>9</w:t>
        </w:r>
        <w:r>
          <w:rPr>
            <w:noProof/>
            <w:webHidden/>
          </w:rPr>
          <w:fldChar w:fldCharType="end"/>
        </w:r>
      </w:hyperlink>
    </w:p>
    <w:p w:rsidR="00490714" w:rsidRDefault="00A575E4">
      <w:pPr>
        <w:pStyle w:val="TOC2"/>
        <w:rPr>
          <w:rFonts w:asciiTheme="minorHAnsi" w:eastAsiaTheme="minorEastAsia" w:hAnsiTheme="minorHAnsi" w:cstheme="minorBidi"/>
          <w:noProof/>
          <w:sz w:val="22"/>
          <w:szCs w:val="22"/>
        </w:rPr>
      </w:pPr>
      <w:hyperlink w:anchor="_Toc273732959" w:history="1">
        <w:r w:rsidR="00490714" w:rsidRPr="008C0502">
          <w:rPr>
            <w:rStyle w:val="Hyperlink"/>
            <w:noProof/>
          </w:rPr>
          <w:t>Graphical User Interface</w:t>
        </w:r>
        <w:r w:rsidR="00490714">
          <w:rPr>
            <w:noProof/>
            <w:webHidden/>
          </w:rPr>
          <w:tab/>
        </w:r>
        <w:r>
          <w:rPr>
            <w:noProof/>
            <w:webHidden/>
          </w:rPr>
          <w:fldChar w:fldCharType="begin"/>
        </w:r>
        <w:r w:rsidR="00490714">
          <w:rPr>
            <w:noProof/>
            <w:webHidden/>
          </w:rPr>
          <w:instrText xml:space="preserve"> PAGEREF _Toc273732959 \h </w:instrText>
        </w:r>
        <w:r w:rsidR="001E4172">
          <w:rPr>
            <w:noProof/>
          </w:rPr>
        </w:r>
        <w:r>
          <w:rPr>
            <w:noProof/>
            <w:webHidden/>
          </w:rPr>
          <w:fldChar w:fldCharType="separate"/>
        </w:r>
        <w:r w:rsidR="00AB0FAE">
          <w:rPr>
            <w:noProof/>
            <w:webHidden/>
          </w:rPr>
          <w:t>9</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6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_Toc273732960 \h </w:instrText>
        </w:r>
        <w:r w:rsidR="001E4172">
          <w:rPr>
            <w:noProof/>
          </w:rPr>
        </w:r>
        <w:r>
          <w:rPr>
            <w:noProof/>
            <w:webHidden/>
          </w:rPr>
          <w:fldChar w:fldCharType="separate"/>
        </w:r>
        <w:r w:rsidR="00AB0FAE">
          <w:rPr>
            <w:noProof/>
            <w:webHidden/>
          </w:rPr>
          <w:t>9</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61"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_Toc273732961 \h </w:instrText>
        </w:r>
        <w:r w:rsidR="001E4172">
          <w:rPr>
            <w:noProof/>
          </w:rPr>
        </w:r>
        <w:r>
          <w:rPr>
            <w:noProof/>
            <w:webHidden/>
          </w:rPr>
          <w:fldChar w:fldCharType="separate"/>
        </w:r>
        <w:r w:rsidR="00AB0FAE">
          <w:rPr>
            <w:noProof/>
            <w:webHidden/>
          </w:rPr>
          <w:t>11</w:t>
        </w:r>
        <w:r>
          <w:rPr>
            <w:noProof/>
            <w:webHidden/>
          </w:rPr>
          <w:fldChar w:fldCharType="end"/>
        </w:r>
      </w:hyperlink>
    </w:p>
    <w:p w:rsidR="00490714" w:rsidRDefault="00A575E4">
      <w:pPr>
        <w:pStyle w:val="TOC1"/>
        <w:rPr>
          <w:rFonts w:asciiTheme="minorHAnsi" w:eastAsiaTheme="minorEastAsia" w:hAnsiTheme="minorHAnsi" w:cstheme="minorBidi"/>
          <w:color w:val="auto"/>
          <w:sz w:val="22"/>
          <w:szCs w:val="22"/>
        </w:rPr>
      </w:pPr>
      <w:hyperlink w:anchor="_Toc273732962" w:history="1">
        <w:r w:rsidR="00490714" w:rsidRPr="008C0502">
          <w:rPr>
            <w:rStyle w:val="Hyperlink"/>
          </w:rPr>
          <w:t>4.</w:t>
        </w:r>
        <w:r w:rsidR="00490714">
          <w:rPr>
            <w:rFonts w:asciiTheme="minorHAnsi" w:eastAsiaTheme="minorEastAsia" w:hAnsiTheme="minorHAnsi" w:cstheme="minorBidi"/>
            <w:color w:val="auto"/>
            <w:sz w:val="22"/>
            <w:szCs w:val="22"/>
          </w:rPr>
          <w:tab/>
        </w:r>
        <w:r w:rsidR="00490714" w:rsidRPr="008C0502">
          <w:rPr>
            <w:rStyle w:val="Hyperlink"/>
          </w:rPr>
          <w:t>Common Activities</w:t>
        </w:r>
        <w:r w:rsidR="00490714">
          <w:rPr>
            <w:webHidden/>
          </w:rPr>
          <w:tab/>
        </w:r>
        <w:r>
          <w:rPr>
            <w:webHidden/>
          </w:rPr>
          <w:fldChar w:fldCharType="begin"/>
        </w:r>
        <w:r w:rsidR="00490714">
          <w:rPr>
            <w:webHidden/>
          </w:rPr>
          <w:instrText xml:space="preserve"> PAGEREF _Toc273732962 \h </w:instrText>
        </w:r>
        <w:r>
          <w:rPr>
            <w:webHidden/>
          </w:rPr>
          <w:fldChar w:fldCharType="separate"/>
        </w:r>
        <w:r w:rsidR="00AB0FAE">
          <w:rPr>
            <w:webHidden/>
          </w:rPr>
          <w:t>13</w:t>
        </w:r>
        <w:r>
          <w:rPr>
            <w:webHidden/>
          </w:rPr>
          <w:fldChar w:fldCharType="end"/>
        </w:r>
      </w:hyperlink>
    </w:p>
    <w:p w:rsidR="00490714" w:rsidRDefault="00A575E4">
      <w:pPr>
        <w:pStyle w:val="TOC2"/>
        <w:rPr>
          <w:rFonts w:asciiTheme="minorHAnsi" w:eastAsiaTheme="minorEastAsia" w:hAnsiTheme="minorHAnsi" w:cstheme="minorBidi"/>
          <w:noProof/>
          <w:sz w:val="22"/>
          <w:szCs w:val="22"/>
        </w:rPr>
      </w:pPr>
      <w:hyperlink w:anchor="_Toc27373296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_Toc273732963 \h </w:instrText>
        </w:r>
        <w:r w:rsidR="001E4172">
          <w:rPr>
            <w:noProof/>
          </w:rPr>
        </w:r>
        <w:r>
          <w:rPr>
            <w:noProof/>
            <w:webHidden/>
          </w:rPr>
          <w:fldChar w:fldCharType="separate"/>
        </w:r>
        <w:r w:rsidR="00AB0FAE">
          <w:rPr>
            <w:noProof/>
            <w:webHidden/>
          </w:rPr>
          <w:t>13</w:t>
        </w:r>
        <w:r>
          <w:rPr>
            <w:noProof/>
            <w:webHidden/>
          </w:rPr>
          <w:fldChar w:fldCharType="end"/>
        </w:r>
      </w:hyperlink>
    </w:p>
    <w:p w:rsidR="00490714" w:rsidRDefault="00A575E4">
      <w:pPr>
        <w:pStyle w:val="TOC2"/>
        <w:rPr>
          <w:rFonts w:asciiTheme="minorHAnsi" w:eastAsiaTheme="minorEastAsia" w:hAnsiTheme="minorHAnsi" w:cstheme="minorBidi"/>
          <w:noProof/>
          <w:sz w:val="22"/>
          <w:szCs w:val="22"/>
        </w:rPr>
      </w:pPr>
      <w:hyperlink w:anchor="_Toc273732964"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_Toc273732964 \h </w:instrText>
        </w:r>
        <w:r w:rsidR="001E4172">
          <w:rPr>
            <w:noProof/>
          </w:rPr>
        </w:r>
        <w:r>
          <w:rPr>
            <w:noProof/>
            <w:webHidden/>
          </w:rPr>
          <w:fldChar w:fldCharType="separate"/>
        </w:r>
        <w:r w:rsidR="00AB0FAE">
          <w:rPr>
            <w:noProof/>
            <w:webHidden/>
          </w:rPr>
          <w:t>14</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65"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_Toc273732965 \h </w:instrText>
        </w:r>
        <w:r w:rsidR="001E4172">
          <w:rPr>
            <w:noProof/>
          </w:rPr>
        </w:r>
        <w:r>
          <w:rPr>
            <w:noProof/>
            <w:webHidden/>
          </w:rPr>
          <w:fldChar w:fldCharType="separate"/>
        </w:r>
        <w:r w:rsidR="00AB0FAE">
          <w:rPr>
            <w:noProof/>
            <w:webHidden/>
          </w:rPr>
          <w:t>15</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66"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_Toc273732966 \h </w:instrText>
        </w:r>
        <w:r w:rsidR="001E4172">
          <w:rPr>
            <w:noProof/>
          </w:rPr>
        </w:r>
        <w:r>
          <w:rPr>
            <w:noProof/>
            <w:webHidden/>
          </w:rPr>
          <w:fldChar w:fldCharType="separate"/>
        </w:r>
        <w:r w:rsidR="00AB0FAE">
          <w:rPr>
            <w:noProof/>
            <w:webHidden/>
          </w:rPr>
          <w:t>15</w:t>
        </w:r>
        <w:r>
          <w:rPr>
            <w:noProof/>
            <w:webHidden/>
          </w:rPr>
          <w:fldChar w:fldCharType="end"/>
        </w:r>
      </w:hyperlink>
    </w:p>
    <w:p w:rsidR="00490714" w:rsidRDefault="00A575E4">
      <w:pPr>
        <w:pStyle w:val="TOC4"/>
        <w:rPr>
          <w:rFonts w:asciiTheme="minorHAnsi" w:eastAsiaTheme="minorEastAsia" w:hAnsiTheme="minorHAnsi" w:cstheme="minorBidi"/>
          <w:noProof/>
          <w:sz w:val="22"/>
        </w:rPr>
      </w:pPr>
      <w:hyperlink w:anchor="_Toc273732967"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_Toc273732967 \h </w:instrText>
        </w:r>
        <w:r w:rsidR="001E4172">
          <w:rPr>
            <w:noProof/>
          </w:rPr>
        </w:r>
        <w:r>
          <w:rPr>
            <w:noProof/>
            <w:webHidden/>
          </w:rPr>
          <w:fldChar w:fldCharType="separate"/>
        </w:r>
        <w:r w:rsidR="00AB0FAE">
          <w:rPr>
            <w:noProof/>
            <w:webHidden/>
          </w:rPr>
          <w:t>16</w:t>
        </w:r>
        <w:r>
          <w:rPr>
            <w:noProof/>
            <w:webHidden/>
          </w:rPr>
          <w:fldChar w:fldCharType="end"/>
        </w:r>
      </w:hyperlink>
    </w:p>
    <w:p w:rsidR="00490714" w:rsidRDefault="00A575E4">
      <w:pPr>
        <w:pStyle w:val="TOC4"/>
        <w:rPr>
          <w:rFonts w:asciiTheme="minorHAnsi" w:eastAsiaTheme="minorEastAsia" w:hAnsiTheme="minorHAnsi" w:cstheme="minorBidi"/>
          <w:noProof/>
          <w:sz w:val="22"/>
        </w:rPr>
      </w:pPr>
      <w:hyperlink w:anchor="_Toc273732968"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_Toc273732968 \h </w:instrText>
        </w:r>
        <w:r w:rsidR="001E4172">
          <w:rPr>
            <w:noProof/>
          </w:rPr>
        </w:r>
        <w:r>
          <w:rPr>
            <w:noProof/>
            <w:webHidden/>
          </w:rPr>
          <w:fldChar w:fldCharType="separate"/>
        </w:r>
        <w:r w:rsidR="00AB0FAE">
          <w:rPr>
            <w:noProof/>
            <w:webHidden/>
          </w:rPr>
          <w:t>16</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69"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_Toc273732969 \h </w:instrText>
        </w:r>
        <w:r w:rsidR="001E4172">
          <w:rPr>
            <w:noProof/>
          </w:rPr>
        </w:r>
        <w:r>
          <w:rPr>
            <w:noProof/>
            <w:webHidden/>
          </w:rPr>
          <w:fldChar w:fldCharType="separate"/>
        </w:r>
        <w:r w:rsidR="00AB0FAE">
          <w:rPr>
            <w:noProof/>
            <w:webHidden/>
          </w:rPr>
          <w:t>17</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7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_Toc273732970 \h </w:instrText>
        </w:r>
        <w:r w:rsidR="001E4172">
          <w:rPr>
            <w:noProof/>
          </w:rPr>
        </w:r>
        <w:r>
          <w:rPr>
            <w:noProof/>
            <w:webHidden/>
          </w:rPr>
          <w:fldChar w:fldCharType="separate"/>
        </w:r>
        <w:r w:rsidR="00AB0FAE">
          <w:rPr>
            <w:noProof/>
            <w:webHidden/>
          </w:rPr>
          <w:t>17</w:t>
        </w:r>
        <w:r>
          <w:rPr>
            <w:noProof/>
            <w:webHidden/>
          </w:rPr>
          <w:fldChar w:fldCharType="end"/>
        </w:r>
      </w:hyperlink>
    </w:p>
    <w:p w:rsidR="00490714" w:rsidRDefault="00A575E4">
      <w:pPr>
        <w:pStyle w:val="TOC1"/>
        <w:tabs>
          <w:tab w:val="left" w:pos="1540"/>
        </w:tabs>
        <w:rPr>
          <w:rFonts w:asciiTheme="minorHAnsi" w:eastAsiaTheme="minorEastAsia" w:hAnsiTheme="minorHAnsi" w:cstheme="minorBidi"/>
          <w:color w:val="auto"/>
          <w:sz w:val="22"/>
          <w:szCs w:val="22"/>
        </w:rPr>
      </w:pPr>
      <w:hyperlink w:anchor="_Toc273732971" w:history="1">
        <w:r w:rsidR="00490714" w:rsidRPr="008C0502">
          <w:rPr>
            <w:rStyle w:val="Hyperlink"/>
            <w:lang w:val="en-GB"/>
          </w:rPr>
          <w:t>Appendix A.</w:t>
        </w:r>
        <w:r w:rsidR="00490714">
          <w:rPr>
            <w:rFonts w:asciiTheme="minorHAnsi" w:eastAsiaTheme="minorEastAsia" w:hAnsiTheme="minorHAnsi" w:cstheme="minorBidi"/>
            <w:color w:val="auto"/>
            <w:sz w:val="22"/>
            <w:szCs w:val="22"/>
          </w:rPr>
          <w:tab/>
        </w:r>
        <w:r w:rsidR="00490714" w:rsidRPr="008C0502">
          <w:rPr>
            <w:rStyle w:val="Hyperlink"/>
          </w:rPr>
          <w:t>Appendix Heading</w:t>
        </w:r>
        <w:r w:rsidR="00490714">
          <w:rPr>
            <w:webHidden/>
          </w:rPr>
          <w:tab/>
        </w:r>
        <w:r>
          <w:rPr>
            <w:webHidden/>
          </w:rPr>
          <w:fldChar w:fldCharType="begin"/>
        </w:r>
        <w:r w:rsidR="00490714">
          <w:rPr>
            <w:webHidden/>
          </w:rPr>
          <w:instrText xml:space="preserve"> PAGEREF _Toc273732971 \h </w:instrText>
        </w:r>
        <w:r>
          <w:rPr>
            <w:webHidden/>
          </w:rPr>
          <w:fldChar w:fldCharType="separate"/>
        </w:r>
        <w:r w:rsidR="00AB0FAE">
          <w:rPr>
            <w:webHidden/>
          </w:rPr>
          <w:t>19</w:t>
        </w:r>
        <w:r>
          <w:rPr>
            <w:webHidden/>
          </w:rPr>
          <w:fldChar w:fldCharType="end"/>
        </w:r>
      </w:hyperlink>
    </w:p>
    <w:p w:rsidR="00490714" w:rsidRDefault="00A575E4">
      <w:pPr>
        <w:pStyle w:val="TOC2"/>
        <w:rPr>
          <w:rFonts w:asciiTheme="minorHAnsi" w:eastAsiaTheme="minorEastAsia" w:hAnsiTheme="minorHAnsi" w:cstheme="minorBidi"/>
          <w:noProof/>
          <w:sz w:val="22"/>
          <w:szCs w:val="22"/>
        </w:rPr>
      </w:pPr>
      <w:hyperlink w:anchor="_Toc273732972"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_Toc273732972 \h </w:instrText>
        </w:r>
        <w:r w:rsidR="001E4172">
          <w:rPr>
            <w:noProof/>
          </w:rPr>
        </w:r>
        <w:r>
          <w:rPr>
            <w:noProof/>
            <w:webHidden/>
          </w:rPr>
          <w:fldChar w:fldCharType="separate"/>
        </w:r>
        <w:r w:rsidR="00AB0FAE">
          <w:rPr>
            <w:noProof/>
            <w:webHidden/>
          </w:rPr>
          <w:t>19</w:t>
        </w:r>
        <w:r>
          <w:rPr>
            <w:noProof/>
            <w:webHidden/>
          </w:rPr>
          <w:fldChar w:fldCharType="end"/>
        </w:r>
      </w:hyperlink>
    </w:p>
    <w:p w:rsidR="00490714" w:rsidRDefault="00A575E4">
      <w:pPr>
        <w:pStyle w:val="TOC3"/>
        <w:rPr>
          <w:rFonts w:asciiTheme="minorHAnsi" w:eastAsiaTheme="minorEastAsia" w:hAnsiTheme="minorHAnsi" w:cstheme="minorBidi"/>
          <w:noProof/>
          <w:sz w:val="22"/>
          <w:szCs w:val="22"/>
        </w:rPr>
      </w:pPr>
      <w:hyperlink w:anchor="_Toc27373297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_Toc273732973 \h </w:instrText>
        </w:r>
        <w:r w:rsidR="001E4172">
          <w:rPr>
            <w:noProof/>
          </w:rPr>
        </w:r>
        <w:r>
          <w:rPr>
            <w:noProof/>
            <w:webHidden/>
          </w:rPr>
          <w:fldChar w:fldCharType="separate"/>
        </w:r>
        <w:r w:rsidR="00AB0FAE">
          <w:rPr>
            <w:noProof/>
            <w:webHidden/>
          </w:rPr>
          <w:t>19</w:t>
        </w:r>
        <w:r>
          <w:rPr>
            <w:noProof/>
            <w:webHidden/>
          </w:rPr>
          <w:fldChar w:fldCharType="end"/>
        </w:r>
      </w:hyperlink>
    </w:p>
    <w:p w:rsidR="00007442" w:rsidRDefault="00A575E4" w:rsidP="00490714">
      <w:pPr>
        <w:pStyle w:val="Heading1"/>
      </w:pPr>
      <w:r>
        <w:rPr>
          <w:sz w:val="24"/>
        </w:rPr>
        <w:fldChar w:fldCharType="end"/>
      </w:r>
      <w:bookmarkStart w:id="14" w:name="_Toc273732944"/>
      <w:r w:rsidR="008F0EC8" w:rsidRPr="008F0EC8">
        <w:t>Introduction</w:t>
      </w:r>
      <w:bookmarkEnd w:id="12"/>
      <w:bookmarkEnd w:id="13"/>
      <w:bookmarkEnd w:id="14"/>
    </w:p>
    <w:p w:rsidR="00E10C5C" w:rsidRPr="00752E57" w:rsidRDefault="00E36102" w:rsidP="00E10C5C">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est </w:t>
      </w:r>
      <w:proofErr w:type="gramStart"/>
      <w:r>
        <w:t>laborum.</w:t>
      </w:r>
      <w:r w:rsidR="00E10C5C" w:rsidRPr="00752E57">
        <w:t>With</w:t>
      </w:r>
      <w:proofErr w:type="gramEnd"/>
      <w:r w:rsidR="00E10C5C" w:rsidRPr="00752E57">
        <w:t xml:space="preserve"> Varonis DatAdvantage, organizations can see, understand and manage who is using data, to control data access and enforce compliance with data usage policies to meet business needs. </w:t>
      </w:r>
    </w:p>
    <w:p w:rsidR="00E10C5C" w:rsidRDefault="00E36102" w:rsidP="00E10C5C">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E10C5C" w:rsidRDefault="00E10C5C" w:rsidP="00E10C5C">
      <w:pPr>
        <w:pStyle w:val="Heading2"/>
        <w:keepLines/>
        <w:spacing w:after="180"/>
      </w:pPr>
      <w:bookmarkStart w:id="15" w:name="_Terminology"/>
      <w:bookmarkStart w:id="16" w:name="_Toc229119392"/>
      <w:bookmarkStart w:id="17" w:name="_Ref246819552"/>
      <w:bookmarkStart w:id="18" w:name="_Toc254763986"/>
      <w:bookmarkStart w:id="19" w:name="_Toc273732945"/>
      <w:bookmarkEnd w:id="15"/>
      <w:r w:rsidRPr="00430749">
        <w:t>Terminology</w:t>
      </w:r>
      <w:bookmarkEnd w:id="16"/>
      <w:bookmarkEnd w:id="17"/>
      <w:bookmarkEnd w:id="18"/>
      <w:bookmarkEnd w:id="19"/>
      <w:r w:rsidR="00A575E4">
        <w:fldChar w:fldCharType="begin"/>
      </w:r>
      <w:r>
        <w:instrText xml:space="preserve"> XE "Terminology" </w:instrText>
      </w:r>
      <w:r w:rsidR="00A575E4">
        <w:fldChar w:fldCharType="end"/>
      </w:r>
    </w:p>
    <w:tbl>
      <w:tblPr>
        <w:tblStyle w:val="TableGrid"/>
        <w:tblW w:w="7430" w:type="dxa"/>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798"/>
        <w:gridCol w:w="5632"/>
      </w:tblGrid>
      <w:tr w:rsidR="000A6921">
        <w:trPr>
          <w:cantSplit/>
          <w:tblHeader/>
        </w:trPr>
        <w:tc>
          <w:tcPr>
            <w:tcW w:w="1798" w:type="dxa"/>
            <w:shd w:val="clear" w:color="auto" w:fill="A21022"/>
          </w:tcPr>
          <w:p w:rsidR="000A6921" w:rsidRPr="00285B7D" w:rsidRDefault="000A6921" w:rsidP="0071723F">
            <w:pPr>
              <w:pStyle w:val="HeaderTable"/>
            </w:pPr>
            <w:r w:rsidRPr="00285B7D">
              <w:t>Term</w:t>
            </w:r>
          </w:p>
        </w:tc>
        <w:tc>
          <w:tcPr>
            <w:tcW w:w="5632" w:type="dxa"/>
            <w:shd w:val="clear" w:color="auto" w:fill="A21022"/>
          </w:tcPr>
          <w:p w:rsidR="000A6921" w:rsidRPr="00285B7D" w:rsidRDefault="000A6921" w:rsidP="0071723F">
            <w:pPr>
              <w:pStyle w:val="HeaderTable"/>
            </w:pPr>
            <w:r w:rsidRPr="00285B7D">
              <w:t>Definition</w:t>
            </w:r>
          </w:p>
        </w:tc>
      </w:tr>
      <w:tr w:rsidR="000A6921">
        <w:trPr>
          <w:cantSplit/>
        </w:trPr>
        <w:tc>
          <w:tcPr>
            <w:tcW w:w="1798" w:type="dxa"/>
            <w:shd w:val="clear" w:color="auto" w:fill="BFBFBF" w:themeFill="background1" w:themeFillShade="BF"/>
          </w:tcPr>
          <w:p w:rsidR="000A6921" w:rsidRDefault="00E36102" w:rsidP="0071723F">
            <w:pPr>
              <w:pStyle w:val="BodyTextTable"/>
            </w:pPr>
            <w:r>
              <w:t>Blahblah</w:t>
            </w:r>
          </w:p>
        </w:tc>
        <w:tc>
          <w:tcPr>
            <w:tcW w:w="5632" w:type="dxa"/>
            <w:shd w:val="clear" w:color="auto" w:fill="BFBFBF" w:themeFill="background1" w:themeFillShade="BF"/>
          </w:tcPr>
          <w:p w:rsidR="000A6921"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trPr>
          <w:cantSplit/>
        </w:trPr>
        <w:tc>
          <w:tcPr>
            <w:tcW w:w="1798" w:type="dxa"/>
            <w:shd w:val="clear" w:color="auto" w:fill="BFBFBF" w:themeFill="background1" w:themeFillShade="BF"/>
          </w:tcPr>
          <w:p w:rsidR="000A6921" w:rsidRDefault="00E36102" w:rsidP="0071723F">
            <w:pPr>
              <w:pStyle w:val="BodyTextTable"/>
            </w:pPr>
            <w:r>
              <w:t>Blablah</w:t>
            </w:r>
          </w:p>
        </w:tc>
        <w:tc>
          <w:tcPr>
            <w:tcW w:w="5632" w:type="dxa"/>
            <w:shd w:val="clear" w:color="auto" w:fill="BFBFBF" w:themeFill="background1" w:themeFillShade="BF"/>
          </w:tcPr>
          <w:p w:rsidR="000A6921"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trPr>
          <w:cantSplit/>
        </w:trPr>
        <w:tc>
          <w:tcPr>
            <w:tcW w:w="1798" w:type="dxa"/>
            <w:shd w:val="clear" w:color="auto" w:fill="BFBFBF" w:themeFill="background1" w:themeFillShade="BF"/>
          </w:tcPr>
          <w:p w:rsidR="000A6921" w:rsidDel="0092230E" w:rsidRDefault="00E36102" w:rsidP="0071723F">
            <w:pPr>
              <w:pStyle w:val="BodyTextTable"/>
            </w:pPr>
            <w:r>
              <w:t>Blahblah</w:t>
            </w:r>
          </w:p>
        </w:tc>
        <w:tc>
          <w:tcPr>
            <w:tcW w:w="5632" w:type="dxa"/>
            <w:shd w:val="clear" w:color="auto" w:fill="BFBFBF" w:themeFill="background1" w:themeFillShade="BF"/>
          </w:tcPr>
          <w:p w:rsidR="000A6921" w:rsidRPr="00EA6CFE" w:rsidDel="0092230E"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trPr>
          <w:cantSplit/>
        </w:trPr>
        <w:tc>
          <w:tcPr>
            <w:tcW w:w="1798" w:type="dxa"/>
            <w:shd w:val="clear" w:color="auto" w:fill="BFBFBF" w:themeFill="background1" w:themeFillShade="BF"/>
          </w:tcPr>
          <w:p w:rsidR="000A6921" w:rsidRDefault="00E36102" w:rsidP="0071723F">
            <w:pPr>
              <w:pStyle w:val="BodyTextTable"/>
            </w:pPr>
            <w:r>
              <w:t>Blahblah</w:t>
            </w:r>
          </w:p>
        </w:tc>
        <w:tc>
          <w:tcPr>
            <w:tcW w:w="5632" w:type="dxa"/>
            <w:shd w:val="clear" w:color="auto" w:fill="BFBFBF" w:themeFill="background1" w:themeFillShade="BF"/>
          </w:tcPr>
          <w:p w:rsidR="00E36102" w:rsidRDefault="00E36102" w:rsidP="0071723F">
            <w:pPr>
              <w:pStyle w:val="BodyTextTable"/>
            </w:pPr>
            <w:r>
              <w:t xml:space="preserve">Lorem ipsum dolor sit amet, consectetur adipisicing elit, sed do eiusmod tempor incididunt ut labore et dolore magna aliqua. Ut enim ad minim veniam, quis nostrud exercitation </w:t>
            </w:r>
          </w:p>
          <w:p w:rsidR="00E36102" w:rsidRDefault="00E36102" w:rsidP="00E36102">
            <w:pPr>
              <w:pStyle w:val="Tablebullet1"/>
            </w:pPr>
            <w:proofErr w:type="gramStart"/>
            <w:r>
              <w:t>ullamco</w:t>
            </w:r>
            <w:proofErr w:type="gramEnd"/>
            <w:r>
              <w:t xml:space="preserve"> laboris nisi ut aliquip ex ea commodo consequat. Duis aute irure dolor in reprehenderit in voluptate velit esse cillum dolore </w:t>
            </w:r>
            <w:proofErr w:type="gramStart"/>
            <w:r>
              <w:t>eu</w:t>
            </w:r>
            <w:proofErr w:type="gramEnd"/>
            <w:r>
              <w:t xml:space="preserve"> fugiat nulla pariatur. Excepteur sint occaecat </w:t>
            </w:r>
          </w:p>
          <w:p w:rsidR="000A6921" w:rsidRDefault="00E36102" w:rsidP="00E36102">
            <w:pPr>
              <w:pStyle w:val="Tablebullet1"/>
            </w:pPr>
            <w:proofErr w:type="gramStart"/>
            <w:r>
              <w:t>cupidatat</w:t>
            </w:r>
            <w:proofErr w:type="gramEnd"/>
            <w:r>
              <w:t xml:space="preserve"> non proident, sunt in culpa qui officia deserunt mollit anim id est laborum.</w:t>
            </w:r>
          </w:p>
        </w:tc>
      </w:tr>
    </w:tbl>
    <w:p w:rsidR="00E36102" w:rsidRDefault="00E36102" w:rsidP="00E36102">
      <w:pPr>
        <w:pStyle w:val="Heading2"/>
      </w:pPr>
      <w:bookmarkStart w:id="20" w:name="_Toc273732946"/>
      <w:r>
        <w:t>Target Audience</w:t>
      </w:r>
      <w:bookmarkEnd w:id="20"/>
    </w:p>
    <w:p w:rsidR="00E36102" w:rsidRDefault="00E36102" w:rsidP="00E36102">
      <w:pPr>
        <w:pStyle w:val="BodyText"/>
      </w:pPr>
      <w:r>
        <w:t xml:space="preserve">Lorem ipsum </w:t>
      </w:r>
      <w:proofErr w:type="gramStart"/>
      <w:r>
        <w:t>dolor sit</w:t>
      </w:r>
      <w:proofErr w:type="gramEnd"/>
      <w:r>
        <w:t xml:space="preserve"> amet, consectetur adipisicing elit, sed </w:t>
      </w:r>
    </w:p>
    <w:p w:rsidR="00E36102" w:rsidRPr="00752E57" w:rsidRDefault="00E36102" w:rsidP="00E36102">
      <w:pPr>
        <w:pStyle w:val="Bullet1"/>
      </w:pPr>
      <w:bookmarkStart w:id="21" w:name="_Toc136188598"/>
      <w:bookmarkStart w:id="22" w:name="_Toc136790098"/>
      <w:bookmarkStart w:id="23" w:name="_Toc229119394"/>
      <w:bookmarkStart w:id="24" w:name="_Toc254763988"/>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10C5C" w:rsidRPr="00752E57" w:rsidRDefault="00E10C5C" w:rsidP="00E10C5C">
      <w:pPr>
        <w:pStyle w:val="Heading2"/>
      </w:pPr>
      <w:bookmarkStart w:id="25" w:name="_Toc273732947"/>
      <w:r w:rsidRPr="00752E57">
        <w:t>Related Documents</w:t>
      </w:r>
      <w:bookmarkEnd w:id="21"/>
      <w:bookmarkEnd w:id="22"/>
      <w:bookmarkEnd w:id="23"/>
      <w:bookmarkEnd w:id="24"/>
      <w:bookmarkEnd w:id="25"/>
    </w:p>
    <w:p w:rsidR="00E36102" w:rsidRPr="001E4172" w:rsidRDefault="00E36102" w:rsidP="001E4172">
      <w:pPr>
        <w:pStyle w:val="Bullet1"/>
        <w:rPr>
          <w:rStyle w:val="cite"/>
        </w:rPr>
      </w:pPr>
      <w:bookmarkStart w:id="26" w:name="_Toc136188599"/>
      <w:bookmarkStart w:id="27" w:name="_Toc136790099"/>
      <w:bookmarkStart w:id="28" w:name="_Ref137735518"/>
      <w:bookmarkStart w:id="29" w:name="_Toc229119395"/>
      <w:bookmarkStart w:id="30" w:name="_Toc254763989"/>
      <w:r w:rsidRPr="001E4172">
        <w:rPr>
          <w:rStyle w:val="cite"/>
        </w:rPr>
        <w:t>Lorem ipsum dolor sit amet, consectetur adipisicing elit, sed</w:t>
      </w:r>
    </w:p>
    <w:p w:rsidR="00E36102" w:rsidRPr="001E4172" w:rsidRDefault="00E36102" w:rsidP="001E4172">
      <w:pPr>
        <w:pStyle w:val="Bullet1"/>
        <w:rPr>
          <w:rStyle w:val="cite"/>
        </w:rPr>
      </w:pPr>
      <w:r w:rsidRPr="001E4172">
        <w:rPr>
          <w:rStyle w:val="cite"/>
        </w:rPr>
        <w:t>Lorem ipsum dolor sit amet, consectetur adipisicing elit, sed</w:t>
      </w:r>
    </w:p>
    <w:p w:rsidR="00E36102" w:rsidRPr="001E4172" w:rsidRDefault="00E36102" w:rsidP="001E4172">
      <w:pPr>
        <w:pStyle w:val="Bullet1"/>
        <w:rPr>
          <w:rStyle w:val="cite"/>
        </w:rPr>
      </w:pPr>
      <w:r w:rsidRPr="001E4172">
        <w:rPr>
          <w:rStyle w:val="cite"/>
        </w:rPr>
        <w:t>Lorem ipsum dolor sit amet, consectetur adipisicing elit, sed</w:t>
      </w:r>
    </w:p>
    <w:p w:rsidR="00131A97" w:rsidRPr="001E4172" w:rsidRDefault="00E36102" w:rsidP="001E4172">
      <w:pPr>
        <w:pStyle w:val="Bullet1"/>
        <w:rPr>
          <w:rStyle w:val="cite"/>
        </w:rPr>
      </w:pPr>
      <w:r w:rsidRPr="001E4172">
        <w:rPr>
          <w:rStyle w:val="cite"/>
        </w:rPr>
        <w:t>Lorem ipsum dolor sit amet, consectetur adipisicing elit, sed</w:t>
      </w:r>
    </w:p>
    <w:p w:rsidR="00EE35E5" w:rsidRDefault="003027E3" w:rsidP="00E10C5C">
      <w:pPr>
        <w:pStyle w:val="Heading1"/>
      </w:pPr>
      <w:bookmarkStart w:id="31" w:name="_Ref260293701"/>
      <w:bookmarkStart w:id="32" w:name="_Toc273732948"/>
      <w:r w:rsidRPr="00752E57">
        <w:t>Basic Concepts</w:t>
      </w:r>
      <w:bookmarkEnd w:id="26"/>
      <w:bookmarkEnd w:id="27"/>
      <w:bookmarkEnd w:id="28"/>
      <w:bookmarkEnd w:id="29"/>
      <w:bookmarkEnd w:id="30"/>
      <w:bookmarkEnd w:id="31"/>
      <w:bookmarkEnd w:id="32"/>
    </w:p>
    <w:p w:rsidR="003027E3"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3027E3" w:rsidRPr="00752E57" w:rsidRDefault="001F74CE" w:rsidP="003027E3">
      <w:pPr>
        <w:pStyle w:val="Heading2"/>
      </w:pPr>
      <w:bookmarkStart w:id="33" w:name="_DatAdvantage_Probe"/>
      <w:bookmarkStart w:id="34" w:name="_Toc273732949"/>
      <w:bookmarkEnd w:id="33"/>
      <w:r>
        <w:t>Lorem Ipsum</w:t>
      </w:r>
      <w:bookmarkEnd w:id="34"/>
    </w:p>
    <w:p w:rsidR="001F74CE"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3027E3" w:rsidRPr="00752E57"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EE35E5" w:rsidRDefault="001F74CE" w:rsidP="003027E3">
      <w:pPr>
        <w:pStyle w:val="Heading3"/>
      </w:pPr>
      <w:bookmarkStart w:id="35" w:name="_Toc273732950"/>
      <w:r>
        <w:t>Lorem Ipsum</w:t>
      </w:r>
      <w:bookmarkEnd w:id="35"/>
    </w:p>
    <w:p w:rsidR="003027E3" w:rsidRPr="00752E57"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3027E3" w:rsidRDefault="001F74CE" w:rsidP="003027E3">
      <w:pPr>
        <w:pStyle w:val="BodyText"/>
        <w:spacing w:after="8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tbl>
      <w:tblPr>
        <w:tblStyle w:val="TableGrid"/>
        <w:tblW w:w="4123" w:type="pct"/>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095"/>
        <w:gridCol w:w="5219"/>
      </w:tblGrid>
      <w:tr w:rsidR="003027E3" w:rsidRPr="00285B7D">
        <w:trPr>
          <w:trHeight w:val="493"/>
          <w:tblHeader/>
        </w:trPr>
        <w:tc>
          <w:tcPr>
            <w:tcW w:w="1432" w:type="pct"/>
            <w:shd w:val="clear" w:color="auto" w:fill="A21022"/>
          </w:tcPr>
          <w:p w:rsidR="003027E3" w:rsidRPr="00243D26" w:rsidRDefault="001F74CE" w:rsidP="0071723F">
            <w:pPr>
              <w:pStyle w:val="HeaderTable"/>
            </w:pPr>
            <w:r>
              <w:t>Blahblah</w:t>
            </w:r>
          </w:p>
        </w:tc>
        <w:tc>
          <w:tcPr>
            <w:tcW w:w="3568" w:type="pct"/>
            <w:shd w:val="clear" w:color="auto" w:fill="A21022"/>
          </w:tcPr>
          <w:p w:rsidR="003027E3" w:rsidRPr="00243D26" w:rsidRDefault="001F74CE" w:rsidP="0071723F">
            <w:pPr>
              <w:pStyle w:val="HeaderTable"/>
            </w:pPr>
            <w:proofErr w:type="gramStart"/>
            <w:r>
              <w:t>blahblah</w:t>
            </w:r>
            <w:proofErr w:type="gramEnd"/>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r w:rsidR="001F74CE">
        <w:tc>
          <w:tcPr>
            <w:tcW w:w="1432" w:type="pct"/>
            <w:shd w:val="clear" w:color="auto" w:fill="BFBFBF" w:themeFill="background1" w:themeFillShade="BF"/>
          </w:tcPr>
          <w:p w:rsidR="001F74CE" w:rsidRPr="00752E57" w:rsidRDefault="008B64B3" w:rsidP="00FD2719">
            <w:pPr>
              <w:pStyle w:val="BodyTextTable"/>
            </w:pPr>
            <w:r>
              <w:t>B</w:t>
            </w:r>
            <w:r w:rsidR="001F74CE">
              <w:t>lahjblah</w:t>
            </w:r>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bl>
    <w:p w:rsidR="003027E3" w:rsidRDefault="00282FED" w:rsidP="00282FED">
      <w:pPr>
        <w:pStyle w:val="Heading3"/>
        <w:keepLines/>
      </w:pPr>
      <w:bookmarkStart w:id="36" w:name="_Toc273732951"/>
      <w:r>
        <w:t>Lorem Ipsum</w:t>
      </w:r>
      <w:bookmarkEnd w:id="36"/>
    </w:p>
    <w:p w:rsidR="003027E3" w:rsidRDefault="0037391F" w:rsidP="006E0859">
      <w:pPr>
        <w:pStyle w:val="BodyText"/>
        <w:keepNext/>
        <w:keepLines/>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BE114A" w:rsidRDefault="0037391F" w:rsidP="00BE114A">
      <w:pPr>
        <w:pStyle w:val="Heading3"/>
      </w:pPr>
      <w:bookmarkStart w:id="37" w:name="_Toc273732952"/>
      <w:r>
        <w:t>Lorem Ipsum</w:t>
      </w:r>
      <w:bookmarkEnd w:id="37"/>
      <w:r w:rsidR="00BE114A">
        <w:t xml:space="preserve"> </w:t>
      </w:r>
    </w:p>
    <w:p w:rsidR="00BE114A" w:rsidRDefault="0037391F" w:rsidP="00BE114A">
      <w:pPr>
        <w:pStyle w:val="BodyText"/>
        <w:ind w:right="36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BE114A" w:rsidRDefault="0037391F" w:rsidP="00BE114A">
      <w:pPr>
        <w:pStyle w:val="BodyText"/>
        <w:ind w:right="36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BE114A" w:rsidRDefault="0037391F" w:rsidP="00BE114A">
      <w:pPr>
        <w:pStyle w:val="Bullet1"/>
        <w:ind w:right="360"/>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BE114A" w:rsidRDefault="0037391F" w:rsidP="00BE114A">
      <w:pPr>
        <w:pStyle w:val="Bullet1"/>
        <w:ind w:right="360"/>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E6660F" w:rsidRDefault="0037391F" w:rsidP="00D54E3A">
      <w:pPr>
        <w:pStyle w:val="Heading2"/>
      </w:pPr>
      <w:bookmarkStart w:id="38" w:name="_Toc273732953"/>
      <w:r>
        <w:t>Lorem Ipsum</w:t>
      </w:r>
      <w:bookmarkEnd w:id="38"/>
      <w:r w:rsidR="00F81844">
        <w:t xml:space="preserve"> 2</w:t>
      </w:r>
    </w:p>
    <w:p w:rsidR="00D54E3A" w:rsidRPr="00E6660F" w:rsidRDefault="00194B2E" w:rsidP="00E6660F">
      <w:pPr>
        <w:pStyle w:val="BodyText"/>
      </w:pPr>
      <w:r>
        <w:t xml:space="preserve">Must have </w:t>
      </w:r>
      <w:r w:rsidR="00D224D9">
        <w:t>a</w:t>
      </w:r>
      <w:r>
        <w:t xml:space="preserve"> paragraph following a heading or filename calculation gets thrown off.</w:t>
      </w:r>
    </w:p>
    <w:p w:rsidR="00D54E3A" w:rsidRPr="003A0735" w:rsidRDefault="0037391F" w:rsidP="00D54E3A">
      <w:pPr>
        <w:pStyle w:val="Heading3"/>
      </w:pPr>
      <w:bookmarkStart w:id="39" w:name="_Toc273732954"/>
      <w:bookmarkStart w:id="40" w:name="_Toc136188604"/>
      <w:bookmarkStart w:id="41" w:name="_Toc136790104"/>
      <w:r>
        <w:t>Lorem Ipsum</w:t>
      </w:r>
      <w:bookmarkEnd w:id="39"/>
      <w:r w:rsidR="00F81844">
        <w:t xml:space="preserve"> 2.1</w:t>
      </w:r>
    </w:p>
    <w:p w:rsidR="00D54E3A" w:rsidRPr="003A0735" w:rsidRDefault="0037391F" w:rsidP="00D54E3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54E3A" w:rsidRPr="003A0735" w:rsidRDefault="0037391F" w:rsidP="006E0859">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54E3A" w:rsidRPr="003A0735" w:rsidRDefault="0037391F" w:rsidP="00D54E3A">
      <w:pPr>
        <w:pStyle w:val="Heading3"/>
      </w:pPr>
      <w:bookmarkStart w:id="42" w:name="_Toc273732955"/>
      <w:bookmarkEnd w:id="40"/>
      <w:bookmarkEnd w:id="41"/>
      <w:r>
        <w:t>Lorum Ipsum</w:t>
      </w:r>
      <w:bookmarkEnd w:id="42"/>
      <w:r w:rsidR="00F81844">
        <w:t xml:space="preserve"> 2.2</w:t>
      </w:r>
    </w:p>
    <w:p w:rsidR="00D54E3A" w:rsidRPr="00752E57" w:rsidRDefault="0037391F" w:rsidP="00D54E3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54E3A" w:rsidRDefault="0037391F" w:rsidP="00D54E3A">
      <w:pPr>
        <w:pStyle w:val="Heading3"/>
      </w:pPr>
      <w:bookmarkStart w:id="43" w:name="_Toc273732956"/>
      <w:bookmarkStart w:id="44" w:name="_Toc136188605"/>
      <w:bookmarkStart w:id="45" w:name="_Toc136790105"/>
      <w:r>
        <w:t>Lorum Ipsum</w:t>
      </w:r>
      <w:bookmarkEnd w:id="43"/>
      <w:r w:rsidR="00F81844">
        <w:t xml:space="preserve"> 2.3</w:t>
      </w:r>
    </w:p>
    <w:p w:rsidR="008B64B3" w:rsidRDefault="0037391F" w:rsidP="008B64B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bookmarkStart w:id="46" w:name="_Ref254775598"/>
      <w:bookmarkStart w:id="47" w:name="_Toc273732957"/>
      <w:bookmarkEnd w:id="44"/>
      <w:bookmarkEnd w:id="45"/>
    </w:p>
    <w:p w:rsidR="00684261" w:rsidRDefault="00684261" w:rsidP="008B64B3">
      <w:pPr>
        <w:pStyle w:val="Heading1"/>
      </w:pPr>
      <w:r>
        <w:t>Getting Started</w:t>
      </w:r>
      <w:bookmarkEnd w:id="46"/>
      <w:bookmarkEnd w:id="47"/>
    </w:p>
    <w:p w:rsidR="00D73BC4" w:rsidRPr="00752E57" w:rsidRDefault="00D73BC4" w:rsidP="00970272">
      <w:pPr>
        <w:pStyle w:val="BodyText"/>
      </w:pPr>
      <w:r w:rsidRPr="00752E57">
        <w:t xml:space="preserve">This chapter provides </w:t>
      </w:r>
    </w:p>
    <w:p w:rsidR="00D73BC4" w:rsidRPr="00752E57" w:rsidRDefault="00D73BC4" w:rsidP="00363AD9">
      <w:pPr>
        <w:pStyle w:val="TaskTopic2"/>
      </w:pPr>
      <w:bookmarkStart w:id="48" w:name="_Toc273732958"/>
      <w:bookmarkStart w:id="49" w:name="_Toc136790112"/>
      <w:bookmarkStart w:id="50" w:name="_Toc229119426"/>
      <w:bookmarkStart w:id="51" w:name="_Toc254764028"/>
      <w:r w:rsidRPr="00752E57">
        <w:t>Starting</w:t>
      </w:r>
      <w:bookmarkEnd w:id="48"/>
      <w:r w:rsidRPr="00752E57">
        <w:t xml:space="preserve"> </w:t>
      </w:r>
      <w:bookmarkEnd w:id="49"/>
      <w:bookmarkEnd w:id="50"/>
      <w:bookmarkEnd w:id="51"/>
    </w:p>
    <w:p w:rsidR="00D73BC4" w:rsidRPr="00CA6263" w:rsidRDefault="00D73BC4" w:rsidP="00970272">
      <w:pPr>
        <w:pStyle w:val="Procedure"/>
      </w:pPr>
      <w:r w:rsidRPr="00CA6263">
        <w:t>To start:</w:t>
      </w:r>
    </w:p>
    <w:p w:rsidR="00D73BC4" w:rsidRPr="00752E57" w:rsidRDefault="00D73BC4" w:rsidP="00970272">
      <w:pPr>
        <w:pStyle w:val="Bullet1"/>
      </w:pPr>
      <w:r w:rsidRPr="00752E57">
        <w:t xml:space="preserve">From the default Windows Start menu, select Programs &gt; </w:t>
      </w:r>
      <w:r w:rsidR="00970272">
        <w:t>lbahblah</w:t>
      </w:r>
    </w:p>
    <w:p w:rsidR="00D73BC4" w:rsidRPr="00752E57" w:rsidRDefault="00D73BC4" w:rsidP="00D73BC4">
      <w:pPr>
        <w:pStyle w:val="BodyIndent"/>
      </w:pPr>
      <w:r w:rsidRPr="00752E57">
        <w:t>Or</w:t>
      </w:r>
    </w:p>
    <w:p w:rsidR="00D73BC4" w:rsidRPr="00752E57" w:rsidRDefault="00D73BC4" w:rsidP="00970272">
      <w:pPr>
        <w:pStyle w:val="Bullet1"/>
      </w:pPr>
      <w:r w:rsidRPr="00752E57">
        <w:t xml:space="preserve">On the desktop, double-click the </w:t>
      </w:r>
      <w:r w:rsidR="00970272">
        <w:t xml:space="preserve">blahblah </w:t>
      </w:r>
      <w:r w:rsidRPr="00752E57">
        <w:t>icon</w:t>
      </w:r>
      <w:r>
        <w:t>.</w:t>
      </w:r>
      <w:r w:rsidRPr="00752E57">
        <w:t xml:space="preserve"> </w:t>
      </w:r>
    </w:p>
    <w:p w:rsidR="00D73BC4" w:rsidRDefault="00970272" w:rsidP="00044C19">
      <w:pPr>
        <w:pStyle w:val="RemoveScreenCapIndent"/>
      </w:pPr>
      <w:r>
        <w:t>&lt;icon image goes here&gt;</w:t>
      </w:r>
    </w:p>
    <w:p w:rsidR="00D73BC4" w:rsidRDefault="00D73BC4" w:rsidP="00970272">
      <w:pPr>
        <w:pStyle w:val="BodyText"/>
      </w:pPr>
      <w:r>
        <w:t>The splash screen is displayed.</w:t>
      </w:r>
    </w:p>
    <w:p w:rsidR="00D73BC4" w:rsidRDefault="00970272" w:rsidP="00D73BC4">
      <w:pPr>
        <w:pStyle w:val="RemoveScreenCap"/>
      </w:pPr>
      <w:r>
        <w:rPr>
          <w:noProof/>
        </w:rPr>
        <w:t>&lt;splah screen here&gt;</w:t>
      </w:r>
    </w:p>
    <w:p w:rsidR="00D73BC4" w:rsidRDefault="00970272" w:rsidP="00D73BC4">
      <w:pPr>
        <w:pStyle w:val="BodyText"/>
      </w:pPr>
      <w:proofErr w:type="gramStart"/>
      <w:r>
        <w:t>blahblah</w:t>
      </w:r>
      <w:proofErr w:type="gramEnd"/>
    </w:p>
    <w:p w:rsidR="00D73BC4" w:rsidRPr="00982199" w:rsidRDefault="00970272" w:rsidP="00970272">
      <w:pPr>
        <w:pStyle w:val="Note"/>
      </w:pPr>
      <w:bookmarkStart w:id="52" w:name="_Toc136188613"/>
      <w:bookmarkStart w:id="53" w:name="_Toc136790113"/>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D73BC4" w:rsidP="00FD2719">
      <w:pPr>
        <w:pStyle w:val="Heading2"/>
      </w:pPr>
      <w:bookmarkStart w:id="54" w:name="_Toc229119427"/>
      <w:bookmarkStart w:id="55" w:name="_Ref246819538"/>
      <w:bookmarkStart w:id="56" w:name="_Ref246821923"/>
      <w:bookmarkStart w:id="57" w:name="_Toc254764029"/>
      <w:bookmarkStart w:id="58" w:name="_Toc273732959"/>
      <w:r w:rsidRPr="00752E57">
        <w:t>Graphical User Interface</w:t>
      </w:r>
      <w:bookmarkEnd w:id="52"/>
      <w:bookmarkEnd w:id="53"/>
      <w:bookmarkEnd w:id="54"/>
      <w:bookmarkEnd w:id="55"/>
      <w:bookmarkEnd w:id="56"/>
      <w:bookmarkEnd w:id="57"/>
      <w:bookmarkEnd w:id="58"/>
    </w:p>
    <w:p w:rsidR="00D73BC4" w:rsidRPr="00752E57" w:rsidRDefault="00D73BC4" w:rsidP="00FD2719">
      <w:pPr>
        <w:pStyle w:val="BodyText"/>
        <w:keepNext/>
      </w:pPr>
      <w:r w:rsidRPr="00752E57">
        <w:t>The user interface is comprised of several elements:</w:t>
      </w:r>
    </w:p>
    <w:p w:rsidR="00D73BC4" w:rsidRPr="00752E57" w:rsidRDefault="00FD2719" w:rsidP="00D73BC4">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2"/>
      </w:pPr>
      <w:proofErr w:type="gramStart"/>
      <w:r>
        <w:t>blahblah</w:t>
      </w:r>
      <w:proofErr w:type="gramEnd"/>
    </w:p>
    <w:p w:rsidR="00FD2719" w:rsidRPr="00752E57" w:rsidRDefault="00FD2719" w:rsidP="00FD2719">
      <w:pPr>
        <w:pStyle w:val="Bullet2"/>
      </w:pPr>
      <w:proofErr w:type="gramStart"/>
      <w:r>
        <w:t>blahblah</w:t>
      </w:r>
      <w:proofErr w:type="gramEnd"/>
    </w:p>
    <w:p w:rsidR="00D73BC4" w:rsidRPr="00752E57" w:rsidRDefault="00FD2719" w:rsidP="00D73BC4">
      <w:pPr>
        <w:pStyle w:val="BodyInden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D73BC4" w:rsidRDefault="00FD2719" w:rsidP="00D73BC4">
      <w:pPr>
        <w:pStyle w:val="BodyText"/>
        <w:ind w:left="0"/>
      </w:pPr>
      <w:r>
        <w:rPr>
          <w:bCs w:val="0"/>
          <w:noProof/>
        </w:rPr>
        <w:t>&lt;pic of gui here&gt;</w:t>
      </w:r>
    </w:p>
    <w:p w:rsidR="00D73BC4" w:rsidRPr="00752E57" w:rsidRDefault="00FD2719" w:rsidP="00FD2719">
      <w:pPr>
        <w:pStyle w:val="Heading3"/>
      </w:pPr>
      <w:bookmarkStart w:id="59" w:name="_Toc273732960"/>
      <w:r>
        <w:t>Lorem Ipsum</w:t>
      </w:r>
      <w:bookmarkEnd w:id="59"/>
    </w:p>
    <w:p w:rsidR="00D73BC4" w:rsidRPr="00752E57" w:rsidRDefault="00FD2719" w:rsidP="00D73BC4">
      <w:pPr>
        <w:pStyle w:val="BodyText"/>
        <w:keepN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odyInden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odyInden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Pr="00914734" w:rsidRDefault="00FD2719" w:rsidP="00D73BC4">
      <w:pPr>
        <w:pStyle w:val="Bullet1"/>
        <w:keepLines/>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684261" w:rsidRDefault="00C54736" w:rsidP="00713BFF">
      <w:pPr>
        <w:pStyle w:val="TaskTopic3"/>
      </w:pPr>
      <w:r>
        <w:t>Task Topic 3.1</w:t>
      </w:r>
    </w:p>
    <w:p w:rsidR="00D73BC4" w:rsidRDefault="00FD2719" w:rsidP="00F12CCF">
      <w:pPr>
        <w:pStyle w:val="BodyTextCon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D73BC4" w:rsidP="00FD2719">
      <w:pPr>
        <w:pStyle w:val="Procedure"/>
        <w:keepNext/>
      </w:pPr>
      <w:r>
        <w:t xml:space="preserve">To </w:t>
      </w:r>
      <w:r w:rsidR="00FD2719">
        <w:t>blahblah</w:t>
      </w:r>
      <w:r>
        <w:t>:</w:t>
      </w:r>
    </w:p>
    <w:p w:rsidR="00B546FC" w:rsidRDefault="00D73BC4" w:rsidP="003F2786">
      <w:pPr>
        <w:pStyle w:val="List1"/>
        <w:keepNext/>
        <w:numPr>
          <w:ilvl w:val="0"/>
          <w:numId w:val="14"/>
        </w:numPr>
      </w:pPr>
      <w:r>
        <w:t xml:space="preserve">From the menu, select </w:t>
      </w:r>
      <w:r w:rsidR="00FD2719">
        <w:t xml:space="preserve">blahblah. </w:t>
      </w:r>
      <w:proofErr w:type="gramStart"/>
      <w:r w:rsidR="00FD2719">
        <w:t>blahblahblahb</w:t>
      </w:r>
      <w:proofErr w:type="gramEnd"/>
    </w:p>
    <w:p w:rsidR="00D73BC4" w:rsidRDefault="00FD2719" w:rsidP="00D73BC4">
      <w:pPr>
        <w:pStyle w:val="RemoveScreenCap"/>
      </w:pPr>
      <w:r>
        <w:rPr>
          <w:noProof/>
        </w:rPr>
        <w:t>&lt;screen cap here&gt;</w:t>
      </w:r>
    </w:p>
    <w:p w:rsidR="00B546FC" w:rsidRDefault="00FD2719" w:rsidP="003F2786">
      <w:pPr>
        <w:pStyle w:val="List1"/>
        <w:numPr>
          <w:ilvl w:val="0"/>
          <w:numId w:val="14"/>
        </w:numPr>
      </w:pPr>
      <w:r>
        <w:t>To blahblah, blahblah.</w:t>
      </w:r>
    </w:p>
    <w:p w:rsidR="00B546FC" w:rsidRDefault="00FD2719" w:rsidP="003F2786">
      <w:pPr>
        <w:pStyle w:val="List1"/>
        <w:numPr>
          <w:ilvl w:val="0"/>
          <w:numId w:val="14"/>
        </w:numPr>
      </w:pPr>
      <w:r>
        <w:t>To blahblah, blahblah.</w:t>
      </w:r>
    </w:p>
    <w:p w:rsidR="00B546FC" w:rsidRDefault="00FD2719" w:rsidP="003F2786">
      <w:pPr>
        <w:pStyle w:val="List1"/>
        <w:keepNext/>
        <w:numPr>
          <w:ilvl w:val="0"/>
          <w:numId w:val="14"/>
        </w:numPr>
      </w:pPr>
      <w:r>
        <w:t>To blahblah, blahblah:</w:t>
      </w:r>
    </w:p>
    <w:p w:rsidR="00D73BC4" w:rsidRDefault="00FD2719" w:rsidP="00D748F1">
      <w:pPr>
        <w:pStyle w:val="Bullet2Step"/>
      </w:pPr>
      <w:proofErr w:type="gramStart"/>
      <w:r>
        <w:t>blahblah</w:t>
      </w:r>
      <w:proofErr w:type="gramEnd"/>
      <w:r>
        <w:t>, blahblah.</w:t>
      </w:r>
    </w:p>
    <w:p w:rsidR="00D73BC4" w:rsidRDefault="00FD2719" w:rsidP="00584B15">
      <w:pPr>
        <w:pStyle w:val="RemoveScreenCapIndent2"/>
      </w:pPr>
      <w:r>
        <w:t>&lt;screen cap&gt;</w:t>
      </w:r>
    </w:p>
    <w:p w:rsidR="00D73BC4" w:rsidRDefault="00FD2719" w:rsidP="00D748F1">
      <w:pPr>
        <w:pStyle w:val="Bullet2Step"/>
      </w:pPr>
      <w:proofErr w:type="gramStart"/>
      <w:r>
        <w:t>blahblah</w:t>
      </w:r>
      <w:proofErr w:type="gramEnd"/>
      <w:r>
        <w:t>, blahblah.</w:t>
      </w:r>
    </w:p>
    <w:p w:rsidR="00D73BC4" w:rsidRDefault="00FD2719" w:rsidP="00584B15">
      <w:pPr>
        <w:pStyle w:val="RemoveScreenCapIndent2"/>
      </w:pPr>
      <w:r>
        <w:t>&lt;screen cap&gt;</w:t>
      </w:r>
    </w:p>
    <w:p w:rsidR="00D73BC4" w:rsidRPr="00FD3C8A" w:rsidRDefault="00FD2719" w:rsidP="00D748F1">
      <w:pPr>
        <w:pStyle w:val="Bullet2Step"/>
      </w:pPr>
      <w:proofErr w:type="gramStart"/>
      <w:r>
        <w:t>blahblah</w:t>
      </w:r>
      <w:proofErr w:type="gramEnd"/>
      <w:r>
        <w:t>, blahblah.</w:t>
      </w:r>
    </w:p>
    <w:p w:rsidR="00D73BC4" w:rsidRPr="00391D8A" w:rsidRDefault="00FD2719" w:rsidP="00584B15">
      <w:pPr>
        <w:pStyle w:val="RemoveScreenCapIndent2"/>
      </w:pPr>
      <w:r>
        <w:t>&lt;screen cap&gt;</w:t>
      </w:r>
    </w:p>
    <w:p w:rsidR="00D73BC4" w:rsidRPr="003A0735" w:rsidRDefault="00FD2719" w:rsidP="00D748F1">
      <w:pPr>
        <w:pStyle w:val="Bullet2Step"/>
      </w:pPr>
      <w:proofErr w:type="gramStart"/>
      <w:r>
        <w:t>blahblah</w:t>
      </w:r>
      <w:proofErr w:type="gramEnd"/>
      <w:r>
        <w:t>, blahblah.</w:t>
      </w:r>
    </w:p>
    <w:p w:rsidR="00D73BC4" w:rsidRDefault="00FD2719" w:rsidP="00866A46">
      <w:pPr>
        <w:pStyle w:val="RemoveScreenCapIndent2"/>
      </w:pPr>
      <w:r>
        <w:t>&lt;screen cap&gt;</w:t>
      </w:r>
    </w:p>
    <w:p w:rsidR="00D73BC4" w:rsidRDefault="00FD2719" w:rsidP="00866A46">
      <w:pPr>
        <w:pStyle w:val="TaskResultBullet"/>
      </w:pPr>
      <w:proofErr w:type="gramStart"/>
      <w:r>
        <w:t>blahblah</w:t>
      </w:r>
      <w:proofErr w:type="gramEnd"/>
      <w:r>
        <w:t>, blahblah.</w:t>
      </w:r>
    </w:p>
    <w:p w:rsidR="00D73BC4" w:rsidRDefault="00FD2719" w:rsidP="00536BB8">
      <w:pPr>
        <w:pStyle w:val="RemoveScreenCapIndent"/>
      </w:pPr>
      <w:r>
        <w:t>&lt;screen cap&gt;</w:t>
      </w:r>
    </w:p>
    <w:p w:rsidR="00D73BC4" w:rsidRDefault="00FD2719" w:rsidP="00866A46">
      <w:pPr>
        <w:pStyle w:val="TaskResultBullet"/>
      </w:pPr>
      <w:proofErr w:type="gramStart"/>
      <w:r>
        <w:t>blahblah</w:t>
      </w:r>
      <w:proofErr w:type="gramEnd"/>
      <w:r>
        <w:t>, blahblah.</w:t>
      </w:r>
    </w:p>
    <w:p w:rsidR="00D73BC4" w:rsidRDefault="00FD2719" w:rsidP="00536BB8">
      <w:pPr>
        <w:pStyle w:val="RemoveScreenCapIndent"/>
      </w:pPr>
      <w:r>
        <w:t>&lt;screen cap&gt;</w:t>
      </w:r>
    </w:p>
    <w:p w:rsidR="00B546FC" w:rsidRDefault="00B546FC" w:rsidP="00EB459A">
      <w:pPr>
        <w:pStyle w:val="BodyText"/>
      </w:pPr>
    </w:p>
    <w:p w:rsidR="00F00886" w:rsidRDefault="00F00886" w:rsidP="00F00886">
      <w:pPr>
        <w:pStyle w:val="BodyText"/>
        <w:sectPr w:rsidR="00F00886">
          <w:headerReference w:type="even" r:id="rId11"/>
          <w:headerReference w:type="default" r:id="rId12"/>
          <w:footerReference w:type="even" r:id="rId13"/>
          <w:footerReference w:type="default" r:id="rId14"/>
          <w:headerReference w:type="first" r:id="rId15"/>
          <w:footerReference w:type="first" r:id="rId16"/>
          <w:type w:val="oddPage"/>
          <w:pgSz w:w="12240" w:h="15840" w:code="1"/>
          <w:pgMar w:top="1440" w:right="1800" w:bottom="1440" w:left="1800" w:gutter="0"/>
          <w:titlePg/>
          <w:docGrid w:linePitch="360"/>
        </w:sectPr>
      </w:pPr>
    </w:p>
    <w:p w:rsidR="00D73BC4" w:rsidRDefault="00D73BC4" w:rsidP="005C519C">
      <w:pPr>
        <w:pStyle w:val="TaskTopic1"/>
      </w:pPr>
      <w:bookmarkStart w:id="60" w:name="_Ref254775599"/>
      <w:bookmarkStart w:id="61" w:name="_Toc273732962"/>
      <w:r>
        <w:t>Common Activities</w:t>
      </w:r>
      <w:bookmarkEnd w:id="60"/>
      <w:bookmarkEnd w:id="61"/>
    </w:p>
    <w:p w:rsidR="00557722" w:rsidRDefault="00EB459A" w:rsidP="00DD0D2E">
      <w:pPr>
        <w:pStyle w:val="BodyTextCon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EB459A" w:rsidP="00D82149">
      <w:pPr>
        <w:pStyle w:val="Bullet1Context"/>
      </w:pPr>
      <w:bookmarkStart w:id="62" w:name="_Ref137135094"/>
      <w:bookmarkStart w:id="63" w:name="_Ref137134731"/>
      <w:r>
        <w:t>Blah blah</w:t>
      </w:r>
    </w:p>
    <w:p w:rsidR="00D73BC4" w:rsidRDefault="00EB459A" w:rsidP="00D82149">
      <w:pPr>
        <w:pStyle w:val="Bullet1Context"/>
      </w:pPr>
      <w:r>
        <w:t>Blah blah</w:t>
      </w:r>
    </w:p>
    <w:p w:rsidR="00D73BC4" w:rsidRPr="00E31958" w:rsidRDefault="00D73BC4" w:rsidP="00EB459A">
      <w:pPr>
        <w:pStyle w:val="Procedure"/>
      </w:pPr>
      <w:r w:rsidRPr="00E31958">
        <w:t xml:space="preserve">To </w:t>
      </w:r>
      <w:r w:rsidR="00EB459A">
        <w:t>blahblah</w:t>
      </w:r>
      <w:r w:rsidRPr="00E31958">
        <w:t>:</w:t>
      </w:r>
    </w:p>
    <w:p w:rsidR="00B546FC" w:rsidRDefault="00EB459A" w:rsidP="003F2786">
      <w:pPr>
        <w:pStyle w:val="List1"/>
        <w:numPr>
          <w:ilvl w:val="0"/>
          <w:numId w:val="16"/>
        </w:numPr>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73BC4">
      <w:pPr>
        <w:pStyle w:val="RemoveScreenCap"/>
      </w:pPr>
      <w:r>
        <w:rPr>
          <w:noProof/>
        </w:rPr>
        <w:t>&lt;screen cap&gt;</w:t>
      </w:r>
      <w:r w:rsidR="00D73BC4">
        <w:t xml:space="preserve"> </w:t>
      </w:r>
    </w:p>
    <w:p w:rsidR="00B546FC" w:rsidRDefault="00EB459A" w:rsidP="003F2786">
      <w:pPr>
        <w:pStyle w:val="List1"/>
        <w:numPr>
          <w:ilvl w:val="0"/>
          <w:numId w:val="16"/>
        </w:numPr>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9216F">
      <w:pPr>
        <w:pStyle w:val="Bullet2Step"/>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9216F">
      <w:pPr>
        <w:pStyle w:val="Bullet2Step"/>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73BC4">
      <w:pPr>
        <w:pStyle w:val="Heading2"/>
      </w:pPr>
      <w:bookmarkStart w:id="64" w:name="_Toc273732963"/>
      <w:r>
        <w:t>Lorem Ipsum</w:t>
      </w:r>
      <w:bookmarkEnd w:id="64"/>
    </w:p>
    <w:p w:rsidR="00D73BC4" w:rsidRDefault="00EB459A" w:rsidP="00D73BC4">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D73BC4" w:rsidP="00EB459A">
      <w:pPr>
        <w:pStyle w:val="Note"/>
      </w:pPr>
      <w:r w:rsidRPr="008A61F3">
        <w:rPr>
          <w:b/>
        </w:rPr>
        <w:t>Note:</w:t>
      </w:r>
      <w:r>
        <w:t xml:space="preserve"> </w:t>
      </w:r>
      <w:r w:rsidR="00EB459A">
        <w:t xml:space="preserve">Lorem ipsum dolor sit amet, consectetur adipisicing elit, sed do eiusmod tempor incididunt ut labore </w:t>
      </w:r>
      <w:proofErr w:type="gramStart"/>
      <w:r w:rsidR="00EB459A">
        <w:t>et</w:t>
      </w:r>
      <w:proofErr w:type="gramEnd"/>
      <w:r w:rsidR="00EB459A">
        <w:t xml:space="preserve"> dolore magna aliqua. Ut enim ad minim veniam, quis nostrud exercitation ullamco laboris nisi ut aliquip ex ea commodo consequat. Duis aute irure dolor in reprehenderit in voluptate velit esse cillum dolore </w:t>
      </w:r>
      <w:proofErr w:type="gramStart"/>
      <w:r w:rsidR="00EB459A">
        <w:t>eu</w:t>
      </w:r>
      <w:proofErr w:type="gramEnd"/>
      <w:r w:rsidR="00EB459A">
        <w:t xml:space="preserve"> fugiat nulla pariatur. Excepteur sint occaecat cupidatat </w:t>
      </w:r>
      <w:proofErr w:type="gramStart"/>
      <w:r w:rsidR="00EB459A">
        <w:t>non proident</w:t>
      </w:r>
      <w:proofErr w:type="gramEnd"/>
      <w:r w:rsidR="00EB459A">
        <w:t>, sunt in culpa qui officia deserunt mollit anim id est laborum.</w:t>
      </w:r>
    </w:p>
    <w:p w:rsidR="00D73BC4" w:rsidRPr="0002636D" w:rsidRDefault="00EB459A" w:rsidP="00EB459A">
      <w:pPr>
        <w:pStyle w:val="BodyText"/>
        <w:rPr>
          <w:b/>
          <w:bCs w:val="0"/>
        </w:rPr>
      </w:pPr>
      <w:r>
        <w:rPr>
          <w:b/>
          <w:bCs w:val="0"/>
        </w:rPr>
        <w:t>Interior Heading if Necessary</w:t>
      </w:r>
    </w:p>
    <w:p w:rsidR="00D73BC4" w:rsidRDefault="00EB459A"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r w:rsidR="00D73BC4">
        <w:t xml:space="preserve"> </w:t>
      </w:r>
    </w:p>
    <w:p w:rsidR="00D73BC4" w:rsidRDefault="00EB459A"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EB459A" w:rsidRDefault="00EB459A" w:rsidP="00EB459A">
      <w:pPr>
        <w:pStyle w:val="Bullet2"/>
      </w:pPr>
      <w:bookmarkStart w:id="65" w:name="_Ref221699492"/>
      <w:bookmarkStart w:id="66" w:name="_Toc229119438"/>
      <w:bookmarkStart w:id="67" w:name="_Toc254764040"/>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EB459A" w:rsidRDefault="00EB459A" w:rsidP="00EB459A">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EB459A" w:rsidRDefault="00EB459A" w:rsidP="00EB459A">
      <w:pPr>
        <w:pStyle w:val="Bullet3"/>
        <w:ind w:left="2520"/>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9F6F6C" w:rsidP="003738B3">
      <w:pPr>
        <w:pStyle w:val="TaskTopic2"/>
      </w:pPr>
      <w:bookmarkStart w:id="68" w:name="_Toc273732964"/>
      <w:bookmarkEnd w:id="65"/>
      <w:bookmarkEnd w:id="66"/>
      <w:bookmarkEnd w:id="67"/>
      <w:r>
        <w:t>Lo</w:t>
      </w:r>
      <w:r w:rsidR="00EB459A">
        <w:t>rem Ipsum</w:t>
      </w:r>
      <w:bookmarkEnd w:id="68"/>
    </w:p>
    <w:p w:rsidR="00D73BC4" w:rsidRDefault="00EB459A" w:rsidP="00D9216F">
      <w:pPr>
        <w:pStyle w:val="BodyTextCon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D73BC4" w:rsidP="00EB459A">
      <w:pPr>
        <w:pStyle w:val="Procedure"/>
      </w:pPr>
      <w:r>
        <w:t xml:space="preserve">To </w:t>
      </w:r>
      <w:r w:rsidR="00EB459A">
        <w:t>do something:</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Pr="001E4BE0"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B546FC" w:rsidRDefault="00EB459A" w:rsidP="00D9216F">
      <w:pPr>
        <w:pStyle w:val="Bullet3Step"/>
      </w:pPr>
      <w:r>
        <w:t>Lorem ipsum dolor sit amet, consectetur adipisicing elit, sed do eiusmod tempor</w:t>
      </w:r>
    </w:p>
    <w:p w:rsidR="00B546FC" w:rsidRDefault="00EB459A" w:rsidP="00D9216F">
      <w:pPr>
        <w:pStyle w:val="Bullet3Step"/>
      </w:pPr>
      <w:r>
        <w:t>Lorem ipsum dolor sit amet, consectetur adipisicing elit, sed do eiusmod tempor</w:t>
      </w:r>
    </w:p>
    <w:p w:rsidR="00B546FC" w:rsidRPr="001E4BE0"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761E32" w:rsidRDefault="00761E32" w:rsidP="008B64B3">
      <w:pPr>
        <w:pStyle w:val="TaskTopic3"/>
      </w:pPr>
      <w:bookmarkStart w:id="69" w:name="_Toc273732965"/>
      <w:bookmarkEnd w:id="62"/>
      <w:bookmarkEnd w:id="63"/>
      <w:r>
        <w:t>Lorem Ipsum</w:t>
      </w:r>
      <w:bookmarkEnd w:id="69"/>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18"/>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18"/>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18"/>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18"/>
        </w:numPr>
      </w:pPr>
      <w:r>
        <w:t>Click Save.</w:t>
      </w:r>
    </w:p>
    <w:p w:rsidR="00761E32" w:rsidRDefault="00761E32" w:rsidP="004D38F0">
      <w:pPr>
        <w:pStyle w:val="TaskTopic3"/>
      </w:pPr>
      <w:bookmarkStart w:id="70" w:name="_Toc273732966"/>
      <w:r>
        <w:t>Lorem Ipsum</w:t>
      </w:r>
      <w:bookmarkEnd w:id="70"/>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1"/>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1"/>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1"/>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1"/>
        </w:numPr>
      </w:pPr>
      <w:r>
        <w:t>Click Save.</w:t>
      </w:r>
    </w:p>
    <w:p w:rsidR="00761E32" w:rsidRDefault="00761E32" w:rsidP="004D38F0">
      <w:pPr>
        <w:pStyle w:val="TaskTopic4"/>
      </w:pPr>
      <w:bookmarkStart w:id="71" w:name="_Toc273732967"/>
      <w:r>
        <w:t>Lorem Ipsum</w:t>
      </w:r>
      <w:bookmarkEnd w:id="71"/>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2"/>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2"/>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2"/>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2"/>
        </w:numPr>
      </w:pPr>
      <w:r>
        <w:t>Click Save.</w:t>
      </w:r>
    </w:p>
    <w:p w:rsidR="00761E32" w:rsidRDefault="00761E32" w:rsidP="004D38F0">
      <w:pPr>
        <w:pStyle w:val="TaskTopic4"/>
      </w:pPr>
      <w:bookmarkStart w:id="72" w:name="_Toc273732968"/>
      <w:r>
        <w:t>Lorem Ipsum</w:t>
      </w:r>
      <w:bookmarkEnd w:id="72"/>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3"/>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3"/>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3"/>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3"/>
        </w:numPr>
      </w:pPr>
      <w:r>
        <w:t>Click Save.</w:t>
      </w:r>
    </w:p>
    <w:p w:rsidR="00761E32" w:rsidRDefault="00761E32" w:rsidP="004D38F0">
      <w:pPr>
        <w:pStyle w:val="TaskTopic3"/>
      </w:pPr>
      <w:bookmarkStart w:id="73" w:name="_Toc273732969"/>
      <w:r>
        <w:t>Lorem Ipsum</w:t>
      </w:r>
      <w:bookmarkEnd w:id="73"/>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4"/>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4"/>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4"/>
        </w:numPr>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Lorem ipsum dolor sit amet, consectetur adipisicing elit, sed do eiusmod tempor</w:t>
      </w:r>
    </w:p>
    <w:p w:rsidR="00761E32" w:rsidRPr="00752E57" w:rsidRDefault="00761E32" w:rsidP="004D38F0">
      <w:pPr>
        <w:pStyle w:val="Bullet2Step"/>
      </w:pPr>
      <w:r>
        <w:t xml:space="preserve">Lorem ipsum dolor sit amet, consectetur adipisicing elit, sed do eiusmod tempor </w:t>
      </w:r>
    </w:p>
    <w:p w:rsidR="00761E32" w:rsidRDefault="00761E32" w:rsidP="003F2786">
      <w:pPr>
        <w:pStyle w:val="List1"/>
        <w:keepNext/>
        <w:numPr>
          <w:ilvl w:val="0"/>
          <w:numId w:val="24"/>
        </w:numPr>
      </w:pPr>
      <w:r>
        <w:t>Click Save.</w:t>
      </w:r>
    </w:p>
    <w:p w:rsidR="00761E32" w:rsidRDefault="00761E32" w:rsidP="004D38F0">
      <w:pPr>
        <w:pStyle w:val="TaskTopic3"/>
      </w:pPr>
      <w:bookmarkStart w:id="74" w:name="_Toc273732970"/>
      <w:r>
        <w:t>Lorem Ipsum</w:t>
      </w:r>
      <w:bookmarkEnd w:id="74"/>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5"/>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5"/>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5"/>
        </w:numPr>
      </w:pPr>
      <w:r>
        <w:t>Lorem ipsum dolor sit amet, consectetur adipisicing elit, sed do eiusmod tempor</w:t>
      </w:r>
    </w:p>
    <w:p w:rsidR="00761E32" w:rsidRPr="00752E57" w:rsidRDefault="00761E32" w:rsidP="00914D97">
      <w:pPr>
        <w:pStyle w:val="Bullet2Step"/>
      </w:pPr>
      <w:r>
        <w:t>Lorem ipsum dolor sit amet, consectetur adipisicing elit, sed do eiusmod tempor</w:t>
      </w:r>
    </w:p>
    <w:p w:rsidR="00761E32" w:rsidRPr="00752E57" w:rsidRDefault="00761E32" w:rsidP="00914D97">
      <w:pPr>
        <w:pStyle w:val="Bullet2Step"/>
      </w:pPr>
      <w:r>
        <w:t>Lorem ipsum dolor sit amet, consectetur adipisicing elit, sed do eiusmod tempor</w:t>
      </w:r>
    </w:p>
    <w:p w:rsidR="00761E32" w:rsidRPr="00752E57" w:rsidRDefault="00761E32" w:rsidP="00914D97">
      <w:pPr>
        <w:pStyle w:val="Bullet2Step"/>
      </w:pPr>
      <w:r>
        <w:t xml:space="preserve">Lorem ipsum dolor sit amet, consectetur adipisicing elit, sed do eiusmod tempor </w:t>
      </w:r>
    </w:p>
    <w:p w:rsidR="00761E32" w:rsidRDefault="00761E32" w:rsidP="003F2786">
      <w:pPr>
        <w:pStyle w:val="List1"/>
        <w:keepNext/>
        <w:numPr>
          <w:ilvl w:val="0"/>
          <w:numId w:val="25"/>
        </w:numPr>
      </w:pPr>
      <w:r>
        <w:t>Click Save.</w:t>
      </w:r>
    </w:p>
    <w:p w:rsidR="00761E32" w:rsidRDefault="00761E32" w:rsidP="00AC6963">
      <w:pPr>
        <w:pStyle w:val="BodyText"/>
        <w:rPr>
          <w:lang w:val="en-GB"/>
        </w:rPr>
      </w:pPr>
    </w:p>
    <w:p w:rsidR="00761E32" w:rsidRDefault="00761E32" w:rsidP="00AC6963">
      <w:pPr>
        <w:pStyle w:val="BodyText"/>
        <w:rPr>
          <w:lang w:val="en-GB"/>
        </w:rPr>
      </w:pPr>
    </w:p>
    <w:p w:rsidR="00761E32" w:rsidRDefault="00761E32" w:rsidP="00AC6963">
      <w:pPr>
        <w:pStyle w:val="BodyText"/>
        <w:rPr>
          <w:lang w:val="en-GB"/>
        </w:rPr>
      </w:pPr>
    </w:p>
    <w:p w:rsidR="00977F48" w:rsidRDefault="00977F48" w:rsidP="00AC6963">
      <w:pPr>
        <w:pStyle w:val="BodyText"/>
        <w:rPr>
          <w:lang w:val="en-GB"/>
        </w:rPr>
        <w:sectPr w:rsidR="00977F48">
          <w:type w:val="oddPage"/>
          <w:pgSz w:w="12240" w:h="15840" w:code="1"/>
          <w:pgMar w:top="1440" w:right="1800" w:bottom="1440" w:left="1800" w:gutter="0"/>
          <w:titlePg/>
          <w:docGrid w:linePitch="360"/>
        </w:sectPr>
      </w:pPr>
    </w:p>
    <w:p w:rsidR="00AC6963" w:rsidRDefault="00761E32" w:rsidP="00A56855">
      <w:pPr>
        <w:pStyle w:val="AppendixHeading1"/>
        <w:rPr>
          <w:lang w:val="en-GB"/>
        </w:rPr>
      </w:pPr>
      <w:bookmarkStart w:id="75" w:name="_Toc273732971"/>
      <w:r>
        <w:t>Appendix Heading</w:t>
      </w:r>
      <w:bookmarkEnd w:id="75"/>
    </w:p>
    <w:p w:rsidR="00977F48" w:rsidRDefault="00761E32" w:rsidP="004A0657">
      <w:pPr>
        <w:pStyle w:val="BodyText"/>
      </w:pPr>
      <w:bookmarkStart w:id="76" w:name="_Toc222903686"/>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977F48" w:rsidRPr="00752E57" w:rsidRDefault="00761E32" w:rsidP="00977F48">
      <w:pPr>
        <w:pStyle w:val="Heading2"/>
      </w:pPr>
      <w:bookmarkStart w:id="77" w:name="_Toc273732972"/>
      <w:r>
        <w:t>Lorem Ipsum</w:t>
      </w:r>
      <w:bookmarkEnd w:id="77"/>
    </w:p>
    <w:p w:rsidR="00FB0BAA" w:rsidRDefault="00761E32" w:rsidP="00FB0BA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FB0BAA" w:rsidRDefault="00761E32" w:rsidP="00914D97">
      <w:pPr>
        <w:pStyle w:val="TaskTopic3"/>
      </w:pPr>
      <w:bookmarkStart w:id="78" w:name="_Toc273732973"/>
      <w:r>
        <w:t>Lorem Ipsum</w:t>
      </w:r>
      <w:bookmarkEnd w:id="78"/>
    </w:p>
    <w:p w:rsidR="00FB0BAA" w:rsidRPr="00CD36F9" w:rsidRDefault="00FB0BAA" w:rsidP="00761E32">
      <w:pPr>
        <w:pStyle w:val="Procedure"/>
      </w:pPr>
      <w:r w:rsidRPr="00CD36F9">
        <w:t xml:space="preserve">To </w:t>
      </w:r>
      <w:r w:rsidR="00761E32">
        <w:t>do somehting</w:t>
      </w:r>
    </w:p>
    <w:p w:rsidR="00BF15EE" w:rsidRDefault="00761E32" w:rsidP="003F2786">
      <w:pPr>
        <w:pStyle w:val="List1"/>
        <w:numPr>
          <w:ilvl w:val="0"/>
          <w:numId w:val="26"/>
        </w:numPr>
      </w:pPr>
      <w:r>
        <w:t>Lorem ipsum dolor sit amet, consectetur adipisicing elit, sed do eiusmod tempor</w:t>
      </w:r>
    </w:p>
    <w:p w:rsidR="00FB0BAA" w:rsidRPr="00752E57" w:rsidRDefault="00761E32" w:rsidP="00FB0BAA">
      <w:pPr>
        <w:pStyle w:val="RemoveScreenCap"/>
      </w:pPr>
      <w:r>
        <w:rPr>
          <w:noProof/>
        </w:rPr>
        <w:t>&lt;screen cap&gt;</w:t>
      </w:r>
    </w:p>
    <w:p w:rsidR="00BF15EE" w:rsidRDefault="00761E32" w:rsidP="003F2786">
      <w:pPr>
        <w:pStyle w:val="List1"/>
        <w:numPr>
          <w:ilvl w:val="0"/>
          <w:numId w:val="26"/>
        </w:numPr>
      </w:pPr>
      <w:r>
        <w:t>Lorem ipsum dolor sit amet, consectetur adipisicing elit, sed do eiusmod tempor</w:t>
      </w:r>
    </w:p>
    <w:p w:rsidR="00FB0BAA" w:rsidRPr="00752E57" w:rsidRDefault="00761E32" w:rsidP="00FB0BAA">
      <w:pPr>
        <w:pStyle w:val="RemoveScreenCap"/>
      </w:pPr>
      <w:r>
        <w:rPr>
          <w:bCs w:val="0"/>
          <w:noProof/>
        </w:rPr>
        <w:t>&lt;screen cap&gt;</w:t>
      </w:r>
    </w:p>
    <w:p w:rsidR="00BF15EE" w:rsidRDefault="00761E32" w:rsidP="003F2786">
      <w:pPr>
        <w:pStyle w:val="List1"/>
        <w:keepNext/>
        <w:numPr>
          <w:ilvl w:val="0"/>
          <w:numId w:val="26"/>
        </w:numPr>
      </w:pPr>
      <w:r>
        <w:t>Lorem ipsum dolor sit amet, consectetur adipisicing elit, sed do eiusmod tempor</w:t>
      </w:r>
    </w:p>
    <w:p w:rsidR="00FB0BAA" w:rsidRPr="00752E57" w:rsidRDefault="00761E32" w:rsidP="00914D97">
      <w:pPr>
        <w:pStyle w:val="Bullet2Step"/>
      </w:pPr>
      <w:r>
        <w:t>Lorem ipsum dolor sit amet, consectetur adipisicing elit, sed do eiusmod tempor</w:t>
      </w:r>
    </w:p>
    <w:p w:rsidR="00FB0BAA" w:rsidRPr="00752E57" w:rsidRDefault="00761E32" w:rsidP="00914D97">
      <w:pPr>
        <w:pStyle w:val="Bullet2Step"/>
      </w:pPr>
      <w:r>
        <w:t>Lorem ipsum dolor sit amet, consectetur adipisicing elit, sed do eiusmod tempor</w:t>
      </w:r>
    </w:p>
    <w:p w:rsidR="00FB0BAA" w:rsidRPr="00752E57" w:rsidRDefault="00761E32" w:rsidP="00914D97">
      <w:pPr>
        <w:pStyle w:val="Bullet2Step"/>
      </w:pPr>
      <w:r>
        <w:t xml:space="preserve">Lorem ipsum dolor sit amet, consectetur adipisicing elit, sed do eiusmod tempor </w:t>
      </w:r>
    </w:p>
    <w:p w:rsidR="00BF15EE" w:rsidRDefault="00A32DE0" w:rsidP="003F2786">
      <w:pPr>
        <w:pStyle w:val="List1"/>
        <w:keepNext/>
        <w:numPr>
          <w:ilvl w:val="0"/>
          <w:numId w:val="26"/>
        </w:numPr>
      </w:pPr>
      <w:r>
        <w:t>Click Save.</w:t>
      </w:r>
      <w:bookmarkEnd w:id="76"/>
    </w:p>
    <w:sectPr w:rsidR="00BF15EE" w:rsidSect="00761E32">
      <w:headerReference w:type="even" r:id="rId17"/>
      <w:headerReference w:type="default" r:id="rId18"/>
      <w:footerReference w:type="even" r:id="rId19"/>
      <w:footerReference w:type="default" r:id="rId20"/>
      <w:headerReference w:type="first" r:id="rId21"/>
      <w:type w:val="oddPage"/>
      <w:pgSz w:w="12240" w:h="15840" w:code="1"/>
      <w:pgMar w:top="1152" w:right="1771" w:bottom="1152" w:left="1771"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8F0" w:rsidRDefault="004D38F0">
      <w:r>
        <w:separator/>
      </w:r>
    </w:p>
  </w:endnote>
  <w:endnote w:type="continuationSeparator" w:id="0">
    <w:p w:rsidR="004D38F0" w:rsidRDefault="004D38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ヒラギノ角ゴ Pro W3">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altName w:val="Palatino"/>
    <w:panose1 w:val="02040602050305030304"/>
    <w:charset w:val="00"/>
    <w:family w:val="roman"/>
    <w:pitch w:val="variable"/>
    <w:sig w:usb0="00000287" w:usb1="00000000" w:usb2="00000000" w:usb3="00000000" w:csb0="0000009F" w:csb1="00000000"/>
  </w:font>
  <w:font w:name="Palatino Linotype">
    <w:charset w:val="00"/>
    <w:family w:val="roman"/>
    <w:pitch w:val="variable"/>
    <w:sig w:usb0="E0000287" w:usb1="40000013" w:usb2="00000000" w:usb3="00000000" w:csb0="0000019F"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3478F3">
    <w:pPr>
      <w:pStyle w:val="FooterEven"/>
    </w:pPr>
  </w:p>
  <w:tbl>
    <w:tblPr>
      <w:tblW w:w="4957" w:type="pct"/>
      <w:tblCellMar>
        <w:left w:w="14" w:type="dxa"/>
        <w:right w:w="14" w:type="dxa"/>
      </w:tblCellMar>
      <w:tblLook w:val="0000"/>
    </w:tblPr>
    <w:tblGrid>
      <w:gridCol w:w="1454"/>
      <w:gridCol w:w="7139"/>
    </w:tblGrid>
    <w:tr w:rsidR="004D38F0" w:rsidRPr="00174623">
      <w:trPr>
        <w:cantSplit/>
      </w:trPr>
      <w:tc>
        <w:tcPr>
          <w:tcW w:w="846" w:type="pct"/>
          <w:vAlign w:val="center"/>
        </w:tcPr>
        <w:p w:rsidR="004D38F0" w:rsidRPr="00174623" w:rsidRDefault="00A575E4" w:rsidP="003478F3">
          <w:pPr>
            <w:pStyle w:val="FooterEven"/>
            <w:jc w:val="both"/>
            <w:rPr>
              <w:rStyle w:val="PageNumber"/>
            </w:rPr>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1E4172">
            <w:rPr>
              <w:rStyle w:val="PageNumber"/>
              <w:noProof/>
            </w:rPr>
            <w:t>4</w:t>
          </w:r>
          <w:r w:rsidRPr="00174623">
            <w:rPr>
              <w:rStyle w:val="PageNumber"/>
            </w:rPr>
            <w:fldChar w:fldCharType="end"/>
          </w:r>
        </w:p>
      </w:tc>
      <w:tc>
        <w:tcPr>
          <w:tcW w:w="4154" w:type="pct"/>
          <w:vAlign w:val="center"/>
        </w:tcPr>
        <w:p w:rsidR="004D38F0" w:rsidRPr="00174623" w:rsidRDefault="004D38F0" w:rsidP="003478F3">
          <w:pPr>
            <w:pStyle w:val="FooterEven"/>
          </w:pPr>
          <w:r w:rsidRPr="00174623">
            <w:t>Proprietary and Confidential Information of Varonis</w:t>
          </w:r>
        </w:p>
      </w:tc>
    </w:tr>
  </w:tbl>
  <w:p w:rsidR="004D38F0" w:rsidRPr="00174623" w:rsidRDefault="004D38F0" w:rsidP="003478F3">
    <w:pPr>
      <w:pStyle w:val="FooterEven"/>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040706">
    <w:pPr>
      <w:pStyle w:val="FooterOdd"/>
    </w:pPr>
  </w:p>
  <w:tbl>
    <w:tblPr>
      <w:tblW w:w="8654" w:type="dxa"/>
      <w:tblLayout w:type="fixed"/>
      <w:tblCellMar>
        <w:left w:w="14" w:type="dxa"/>
        <w:right w:w="14" w:type="dxa"/>
      </w:tblCellMar>
      <w:tblLook w:val="0000"/>
    </w:tblPr>
    <w:tblGrid>
      <w:gridCol w:w="7304"/>
      <w:gridCol w:w="1350"/>
    </w:tblGrid>
    <w:tr w:rsidR="004D38F0" w:rsidRPr="00174623">
      <w:trPr>
        <w:cantSplit/>
      </w:trPr>
      <w:tc>
        <w:tcPr>
          <w:tcW w:w="7304" w:type="dxa"/>
          <w:vAlign w:val="center"/>
        </w:tcPr>
        <w:p w:rsidR="004D38F0" w:rsidRPr="00174623" w:rsidRDefault="004D38F0" w:rsidP="00040706">
          <w:pPr>
            <w:pStyle w:val="FooterOdd"/>
          </w:pPr>
          <w:r w:rsidRPr="00174623">
            <w:t xml:space="preserve">Proprietary and Confidential Information of </w:t>
          </w:r>
          <w:r>
            <w:t>Varonis</w:t>
          </w:r>
        </w:p>
      </w:tc>
      <w:tc>
        <w:tcPr>
          <w:tcW w:w="1350" w:type="dxa"/>
          <w:vAlign w:val="center"/>
        </w:tcPr>
        <w:p w:rsidR="004D38F0" w:rsidRPr="00174623" w:rsidRDefault="00A575E4" w:rsidP="00040706">
          <w:pPr>
            <w:pStyle w:val="FooterOdd"/>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1E4172">
            <w:rPr>
              <w:rStyle w:val="PageNumber"/>
              <w:noProof/>
            </w:rPr>
            <w:t>5</w:t>
          </w:r>
          <w:r w:rsidRPr="00174623">
            <w:rPr>
              <w:rStyle w:val="PageNumber"/>
            </w:rPr>
            <w:fldChar w:fldCharType="end"/>
          </w:r>
        </w:p>
      </w:tc>
    </w:tr>
  </w:tbl>
  <w:p w:rsidR="004D38F0" w:rsidRPr="00174623" w:rsidRDefault="004D38F0" w:rsidP="00040706">
    <w:pPr>
      <w:pStyle w:val="FooterOdd"/>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4D38F0" w:rsidP="00EE35E5">
    <w:pPr>
      <w:pStyle w:val="FooterFirst"/>
      <w:bidi/>
    </w:pPr>
  </w:p>
  <w:tbl>
    <w:tblPr>
      <w:tblW w:w="8654" w:type="dxa"/>
      <w:tblLayout w:type="fixed"/>
      <w:tblCellMar>
        <w:left w:w="14" w:type="dxa"/>
        <w:right w:w="14" w:type="dxa"/>
      </w:tblCellMar>
      <w:tblLook w:val="0000"/>
    </w:tblPr>
    <w:tblGrid>
      <w:gridCol w:w="6974"/>
      <w:gridCol w:w="1680"/>
    </w:tblGrid>
    <w:tr w:rsidR="004D38F0">
      <w:trPr>
        <w:cantSplit/>
      </w:trPr>
      <w:tc>
        <w:tcPr>
          <w:tcW w:w="6974" w:type="dxa"/>
          <w:vAlign w:val="center"/>
        </w:tcPr>
        <w:p w:rsidR="004D38F0" w:rsidRPr="00764B23" w:rsidRDefault="004D38F0" w:rsidP="00EE35E5">
          <w:pPr>
            <w:pStyle w:val="FooterFirst"/>
            <w:bidi/>
          </w:pPr>
          <w:r w:rsidRPr="00764B23">
            <w:t>Proprietary and Confidential Information of Varonis</w:t>
          </w:r>
        </w:p>
      </w:tc>
      <w:tc>
        <w:tcPr>
          <w:tcW w:w="1680" w:type="dxa"/>
          <w:vAlign w:val="center"/>
        </w:tcPr>
        <w:p w:rsidR="004D38F0" w:rsidRDefault="00A575E4" w:rsidP="00EE35E5">
          <w:pPr>
            <w:pStyle w:val="FooterFirst"/>
            <w:bidi/>
          </w:pPr>
          <w:r>
            <w:rPr>
              <w:rStyle w:val="PageNumber"/>
            </w:rPr>
            <w:fldChar w:fldCharType="begin"/>
          </w:r>
          <w:r w:rsidR="004D38F0">
            <w:rPr>
              <w:rStyle w:val="PageNumber"/>
            </w:rPr>
            <w:instrText xml:space="preserve"> PAGE </w:instrText>
          </w:r>
          <w:r>
            <w:rPr>
              <w:rStyle w:val="PageNumber"/>
            </w:rPr>
            <w:fldChar w:fldCharType="separate"/>
          </w:r>
          <w:r w:rsidR="001E4172">
            <w:rPr>
              <w:rStyle w:val="PageNumber"/>
              <w:noProof/>
            </w:rPr>
            <w:t>23</w:t>
          </w:r>
          <w:r>
            <w:rPr>
              <w:rStyle w:val="PageNumber"/>
            </w:rPr>
            <w:fldChar w:fldCharType="end"/>
          </w:r>
        </w:p>
      </w:tc>
    </w:tr>
  </w:tbl>
  <w:p w:rsidR="004D38F0" w:rsidRDefault="004D38F0" w:rsidP="00EE35E5">
    <w:pPr>
      <w:pStyle w:val="FooterFirst"/>
      <w:bidi/>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3478F3">
    <w:pPr>
      <w:pStyle w:val="FooterEven"/>
    </w:pPr>
  </w:p>
  <w:tbl>
    <w:tblPr>
      <w:tblW w:w="4957" w:type="pct"/>
      <w:tblCellMar>
        <w:left w:w="14" w:type="dxa"/>
        <w:right w:w="14" w:type="dxa"/>
      </w:tblCellMar>
      <w:tblLook w:val="0000"/>
    </w:tblPr>
    <w:tblGrid>
      <w:gridCol w:w="943"/>
      <w:gridCol w:w="7708"/>
    </w:tblGrid>
    <w:tr w:rsidR="004D38F0" w:rsidRPr="00174623">
      <w:trPr>
        <w:cantSplit/>
      </w:trPr>
      <w:tc>
        <w:tcPr>
          <w:tcW w:w="545" w:type="pct"/>
          <w:vAlign w:val="center"/>
        </w:tcPr>
        <w:p w:rsidR="004D38F0" w:rsidRPr="00174623" w:rsidRDefault="00A575E4" w:rsidP="003478F3">
          <w:pPr>
            <w:pStyle w:val="FooterEven"/>
            <w:jc w:val="both"/>
            <w:rPr>
              <w:rStyle w:val="PageNumber"/>
            </w:rPr>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4D38F0">
            <w:rPr>
              <w:rStyle w:val="PageNumber"/>
              <w:noProof/>
            </w:rPr>
            <w:t>30</w:t>
          </w:r>
          <w:r w:rsidRPr="00174623">
            <w:rPr>
              <w:rStyle w:val="PageNumber"/>
            </w:rPr>
            <w:fldChar w:fldCharType="end"/>
          </w:r>
        </w:p>
      </w:tc>
      <w:tc>
        <w:tcPr>
          <w:tcW w:w="4455" w:type="pct"/>
          <w:vAlign w:val="center"/>
        </w:tcPr>
        <w:p w:rsidR="004D38F0" w:rsidRPr="00174623" w:rsidRDefault="004D38F0" w:rsidP="003478F3">
          <w:pPr>
            <w:pStyle w:val="FooterEven"/>
          </w:pPr>
          <w:r w:rsidRPr="00174623">
            <w:t>Proprietary and Confidential Information of Varonis</w:t>
          </w:r>
        </w:p>
      </w:tc>
    </w:tr>
  </w:tbl>
  <w:p w:rsidR="004D38F0" w:rsidRPr="00174623" w:rsidRDefault="004D38F0" w:rsidP="003478F3">
    <w:pPr>
      <w:pStyle w:val="Footer"/>
      <w:rPr>
        <w:szCs w:val="18"/>
      </w:rPr>
    </w:pPr>
  </w:p>
  <w:p w:rsidR="004D38F0" w:rsidRDefault="004D38F0"/>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74623" w:rsidRDefault="004D38F0" w:rsidP="003478F3">
    <w:pPr>
      <w:pStyle w:val="FooterOdd"/>
    </w:pPr>
  </w:p>
  <w:tbl>
    <w:tblPr>
      <w:tblW w:w="8414" w:type="dxa"/>
      <w:tblLayout w:type="fixed"/>
      <w:tblCellMar>
        <w:left w:w="14" w:type="dxa"/>
        <w:right w:w="14" w:type="dxa"/>
      </w:tblCellMar>
      <w:tblLook w:val="0000"/>
    </w:tblPr>
    <w:tblGrid>
      <w:gridCol w:w="6974"/>
      <w:gridCol w:w="1440"/>
    </w:tblGrid>
    <w:tr w:rsidR="004D38F0" w:rsidRPr="00174623">
      <w:trPr>
        <w:cantSplit/>
      </w:trPr>
      <w:tc>
        <w:tcPr>
          <w:tcW w:w="6974" w:type="dxa"/>
          <w:vAlign w:val="center"/>
        </w:tcPr>
        <w:p w:rsidR="004D38F0" w:rsidRPr="00174623" w:rsidRDefault="004D38F0" w:rsidP="003478F3">
          <w:pPr>
            <w:pStyle w:val="FooterOdd"/>
          </w:pPr>
          <w:r w:rsidRPr="00174623">
            <w:t xml:space="preserve">Proprietary and Confidential Information of </w:t>
          </w:r>
          <w:r>
            <w:t>Varonis</w:t>
          </w:r>
        </w:p>
      </w:tc>
      <w:tc>
        <w:tcPr>
          <w:tcW w:w="1440" w:type="dxa"/>
          <w:vAlign w:val="center"/>
        </w:tcPr>
        <w:p w:rsidR="004D38F0" w:rsidRPr="00174623" w:rsidRDefault="00A575E4" w:rsidP="003478F3">
          <w:pPr>
            <w:pStyle w:val="FooterOdd"/>
          </w:pPr>
          <w:r w:rsidRPr="00174623">
            <w:rPr>
              <w:rStyle w:val="PageNumber"/>
            </w:rPr>
            <w:fldChar w:fldCharType="begin"/>
          </w:r>
          <w:r w:rsidR="004D38F0" w:rsidRPr="00174623">
            <w:rPr>
              <w:rStyle w:val="PageNumber"/>
            </w:rPr>
            <w:instrText xml:space="preserve"> PAGE </w:instrText>
          </w:r>
          <w:r w:rsidRPr="00174623">
            <w:rPr>
              <w:rStyle w:val="PageNumber"/>
            </w:rPr>
            <w:fldChar w:fldCharType="separate"/>
          </w:r>
          <w:r w:rsidR="004D38F0">
            <w:rPr>
              <w:rStyle w:val="PageNumber"/>
              <w:noProof/>
            </w:rPr>
            <w:t>7</w:t>
          </w:r>
          <w:r w:rsidRPr="00174623">
            <w:rPr>
              <w:rStyle w:val="PageNumber"/>
            </w:rPr>
            <w:fldChar w:fldCharType="end"/>
          </w:r>
        </w:p>
      </w:tc>
    </w:tr>
  </w:tbl>
  <w:p w:rsidR="004D38F0" w:rsidRPr="00174623" w:rsidRDefault="004D38F0" w:rsidP="003478F3">
    <w:pPr>
      <w:pStyle w:val="Footer"/>
      <w:rPr>
        <w:szCs w:val="18"/>
      </w:rPr>
    </w:pPr>
  </w:p>
  <w:p w:rsidR="004D38F0" w:rsidRDefault="004D38F0"/>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8F0" w:rsidRDefault="004D38F0">
      <w:r>
        <w:separator/>
      </w:r>
    </w:p>
  </w:footnote>
  <w:footnote w:type="continuationSeparator" w:id="0">
    <w:p w:rsidR="004D38F0" w:rsidRDefault="004D38F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A575E4" w:rsidP="001A3312">
    <w:pPr>
      <w:pStyle w:val="HeaderEven"/>
    </w:pPr>
    <w:r>
      <w:fldChar w:fldCharType="begin"/>
    </w:r>
    <w:r w:rsidR="004D38F0">
      <w:instrText xml:space="preserve"> TITLE  \* MERGEFORMAT </w:instrText>
    </w:r>
    <w:r>
      <w:fldChar w:fldCharType="end"/>
    </w:r>
    <w:r w:rsidR="004D38F0">
      <w:t xml:space="preserve"> </w:t>
    </w:r>
    <w:r>
      <w:fldChar w:fldCharType="begin"/>
    </w:r>
    <w:r w:rsidR="004D38F0">
      <w:instrText xml:space="preserve"> SUBJECT \* MERGEFORMAT </w:instrText>
    </w:r>
    <w:r>
      <w:fldChar w:fldCharType="end"/>
    </w:r>
  </w:p>
  <w:p w:rsidR="004D38F0" w:rsidRPr="00174623" w:rsidRDefault="004D38F0" w:rsidP="00040706">
    <w:pPr>
      <w:pStyle w:val="Header"/>
      <w:rPr>
        <w:sz w:val="16"/>
        <w:szCs w:val="16"/>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1A3312" w:rsidRDefault="00A575E4" w:rsidP="001A3312">
    <w:pPr>
      <w:pStyle w:val="HeaderOdd"/>
      <w:rPr>
        <w:szCs w:val="14"/>
      </w:rPr>
    </w:pPr>
    <w:fldSimple w:instr=" STYLEREF  &quot;Heading 1&quot;  \* MERGEFORMAT ">
      <w:r w:rsidR="001E4172">
        <w:rPr>
          <w:noProof/>
        </w:rPr>
        <w:t>Introduction</w:t>
      </w:r>
    </w:fldSimple>
  </w:p>
  <w:p w:rsidR="004D38F0" w:rsidRPr="00174623" w:rsidRDefault="004D38F0" w:rsidP="003478F3">
    <w:pPr>
      <w:pStyle w:val="HeaderOdd"/>
      <w:pBdr>
        <w:bottom w:val="none" w:sz="0" w:space="0" w:color="auto"/>
      </w:pBdr>
      <w:rPr>
        <w:rFonts w:ascii="Times New Roman" w:hAnsi="Times New Roman" w:cs="Times New Roman"/>
        <w:sz w:val="16"/>
        <w:szCs w:val="16"/>
      </w:rP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4D38F0">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A575E4" w:rsidP="003478F3">
    <w:pPr>
      <w:pStyle w:val="HeaderEven"/>
    </w:pPr>
    <w:r>
      <w:fldChar w:fldCharType="begin"/>
    </w:r>
    <w:r w:rsidR="004D38F0">
      <w:instrText xml:space="preserve"> TITLE  \* MERGEFORMAT </w:instrText>
    </w:r>
    <w:r>
      <w:fldChar w:fldCharType="end"/>
    </w:r>
    <w:r w:rsidR="004D38F0">
      <w:t xml:space="preserve"> </w:t>
    </w:r>
    <w:r>
      <w:fldChar w:fldCharType="begin"/>
    </w:r>
    <w:r w:rsidR="004D38F0">
      <w:instrText xml:space="preserve"> SUBJECT \* MERGEFORMAT </w:instrText>
    </w:r>
    <w:r>
      <w:fldChar w:fldCharType="end"/>
    </w:r>
  </w:p>
  <w:p w:rsidR="004D38F0" w:rsidRPr="00174623" w:rsidRDefault="004D38F0" w:rsidP="003478F3">
    <w:pPr>
      <w:pStyle w:val="Header"/>
      <w:rPr>
        <w:sz w:val="16"/>
        <w:szCs w:val="16"/>
      </w:rPr>
    </w:pPr>
  </w:p>
  <w:p w:rsidR="004D38F0" w:rsidRDefault="004D38F0"/>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Pr="003D06A1" w:rsidRDefault="004D38F0" w:rsidP="003478F3">
    <w:pPr>
      <w:pStyle w:val="HeaderOdd"/>
      <w:rPr>
        <w:szCs w:val="14"/>
      </w:rPr>
    </w:pPr>
    <w:r w:rsidRPr="003D06A1">
      <w:rPr>
        <w:szCs w:val="14"/>
      </w:rPr>
      <w:t xml:space="preserve">Chapter </w:t>
    </w:r>
    <w:fldSimple w:instr="STYLEREF &quot;Heading 1&quot;\n \* MERGEFORMAT ">
      <w:r>
        <w:rPr>
          <w:noProof/>
        </w:rPr>
        <w:t>4</w:t>
      </w:r>
    </w:fldSimple>
    <w:r w:rsidRPr="003D06A1">
      <w:rPr>
        <w:szCs w:val="14"/>
      </w:rPr>
      <w:t xml:space="preserve">. </w:t>
    </w:r>
    <w:fldSimple w:instr=" STYLEREF &quot;Heading 1&quot; \* MERGEFORMAT ">
      <w:r w:rsidRPr="00AB0FAE">
        <w:rPr>
          <w:noProof/>
          <w:szCs w:val="14"/>
        </w:rPr>
        <w:t>Common</w:t>
      </w:r>
      <w:r>
        <w:rPr>
          <w:noProof/>
        </w:rPr>
        <w:t xml:space="preserve"> Activities</w:t>
      </w:r>
    </w:fldSimple>
  </w:p>
  <w:p w:rsidR="004D38F0" w:rsidRPr="003D06A1" w:rsidRDefault="004D38F0" w:rsidP="003478F3">
    <w:pPr>
      <w:pStyle w:val="HeaderOdd"/>
      <w:pBdr>
        <w:bottom w:val="none" w:sz="0" w:space="0" w:color="auto"/>
      </w:pBdr>
      <w:rPr>
        <w:rFonts w:ascii="Times New Roman" w:hAnsi="Times New Roman" w:cs="Times New Roman"/>
        <w:sz w:val="16"/>
        <w:szCs w:val="16"/>
      </w:rPr>
    </w:pPr>
  </w:p>
  <w:p w:rsidR="004D38F0" w:rsidRDefault="004D38F0"/>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F0" w:rsidRDefault="004D38F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EC1"/>
    <w:multiLevelType w:val="singleLevel"/>
    <w:tmpl w:val="F002FB1E"/>
    <w:lvl w:ilvl="0">
      <w:start w:val="1"/>
      <w:numFmt w:val="decimal"/>
      <w:lvlText w:val="%1."/>
      <w:lvlJc w:val="left"/>
      <w:pPr>
        <w:tabs>
          <w:tab w:val="num" w:pos="1800"/>
        </w:tabs>
        <w:ind w:left="1800" w:hanging="360"/>
      </w:pPr>
    </w:lvl>
  </w:abstractNum>
  <w:abstractNum w:abstractNumId="1">
    <w:nsid w:val="129E5AB8"/>
    <w:multiLevelType w:val="hybridMultilevel"/>
    <w:tmpl w:val="571AEAAE"/>
    <w:lvl w:ilvl="0" w:tplc="3490D4A2">
      <w:start w:val="1"/>
      <w:numFmt w:val="decimal"/>
      <w:pStyle w:val="List1"/>
      <w:lvlText w:val="%1."/>
      <w:lvlJc w:val="left"/>
      <w:pPr>
        <w:ind w:left="180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410546"/>
    <w:multiLevelType w:val="hybridMultilevel"/>
    <w:tmpl w:val="423E9FA6"/>
    <w:lvl w:ilvl="0" w:tplc="AA74B402">
      <w:start w:val="1"/>
      <w:numFmt w:val="lowerLetter"/>
      <w:pStyle w:val="List2"/>
      <w:lvlText w:val="%1."/>
      <w:lvlJc w:val="left"/>
      <w:pPr>
        <w:ind w:left="216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75A7BC9"/>
    <w:multiLevelType w:val="hybridMultilevel"/>
    <w:tmpl w:val="8E98C60C"/>
    <w:lvl w:ilvl="0" w:tplc="ED545714">
      <w:start w:val="1"/>
      <w:numFmt w:val="bullet"/>
      <w:pStyle w:val="Tablebullet2"/>
      <w:lvlText w:val=""/>
      <w:lvlJc w:val="left"/>
      <w:pPr>
        <w:ind w:left="720" w:hanging="360"/>
      </w:pPr>
      <w:rPr>
        <w:rFonts w:ascii="Wingdings" w:hAnsi="Wingdings" w:hint="default"/>
        <w:color w:val="A21022"/>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47A46"/>
    <w:multiLevelType w:val="hybridMultilevel"/>
    <w:tmpl w:val="21F8B2E0"/>
    <w:lvl w:ilvl="0" w:tplc="DB8638A6">
      <w:start w:val="1"/>
      <w:numFmt w:val="bullet"/>
      <w:pStyle w:val="Bullet2"/>
      <w:lvlText w:val=""/>
      <w:lvlJc w:val="left"/>
      <w:pPr>
        <w:ind w:left="2160" w:hanging="360"/>
      </w:pPr>
      <w:rPr>
        <w:rFonts w:ascii="Wingdings" w:hAnsi="Wingdings" w:cs="ヒラギノ角ゴ Pro W3" w:hint="default"/>
        <w:b w:val="0"/>
        <w:bCs w:val="0"/>
        <w:i w:val="0"/>
        <w:iCs w:val="0"/>
        <w:caps w:val="0"/>
        <w:smallCaps w:val="0"/>
        <w:strike w:val="0"/>
        <w:dstrike w:val="0"/>
        <w:outline w:val="0"/>
        <w:shadow w:val="0"/>
        <w:emboss w:val="0"/>
        <w:imprint w:val="0"/>
        <w:noProof w:val="0"/>
        <w:snapToGrid w:val="0"/>
        <w:vanish w:val="0"/>
        <w:color w:val="A21022"/>
        <w:spacing w:val="0"/>
        <w:w w:val="0"/>
        <w:kern w:val="0"/>
        <w:position w:val="0"/>
        <w:szCs w:val="0"/>
        <w:u w:val="none"/>
        <w:vertAlign w:val="baseline"/>
        <w:em w:val="none"/>
      </w:rPr>
    </w:lvl>
    <w:lvl w:ilvl="1" w:tplc="04090003" w:tentative="1">
      <w:start w:val="1"/>
      <w:numFmt w:val="bullet"/>
      <w:lvlText w:val="o"/>
      <w:lvlJc w:val="left"/>
      <w:pPr>
        <w:ind w:left="3240" w:hanging="360"/>
      </w:pPr>
      <w:rPr>
        <w:rFonts w:ascii="Courier New" w:hAnsi="Courier New" w:cs="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Symbol"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Symbol"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DD9546C"/>
    <w:multiLevelType w:val="hybridMultilevel"/>
    <w:tmpl w:val="00000000"/>
    <w:styleLink w:val="NumberList"/>
    <w:lvl w:ilvl="0" w:tplc="FFFFFFFF">
      <w:start w:val="1"/>
      <w:numFmt w:val="decimal"/>
      <w:lvlText w:val="%1."/>
      <w:lvlJc w:val="left"/>
      <w:pPr>
        <w:ind w:left="720" w:hanging="432"/>
      </w:pPr>
    </w:lvl>
    <w:lvl w:ilvl="1" w:tplc="FFFFFFFF">
      <w:start w:val="1"/>
      <w:numFmt w:val="lowerLetter"/>
      <w:lvlText w:val="%2."/>
      <w:lvlJc w:val="left"/>
      <w:pPr>
        <w:ind w:left="1080" w:hanging="432"/>
      </w:pPr>
    </w:lvl>
    <w:lvl w:ilvl="2" w:tplc="FFFFFFFF">
      <w:start w:val="1"/>
      <w:numFmt w:val="lowerRoman"/>
      <w:lvlText w:val="%3."/>
      <w:lvlJc w:val="left"/>
      <w:pPr>
        <w:ind w:left="1440" w:hanging="432"/>
      </w:pPr>
    </w:lvl>
    <w:lvl w:ilvl="3" w:tplc="FFFFFFFF">
      <w:start w:val="1"/>
      <w:numFmt w:val="decimal"/>
      <w:lvlText w:val="(%4)"/>
      <w:lvlJc w:val="left"/>
      <w:pPr>
        <w:ind w:left="1800" w:hanging="432"/>
      </w:pPr>
    </w:lvl>
    <w:lvl w:ilvl="4" w:tplc="FFFFFFFF">
      <w:start w:val="1"/>
      <w:numFmt w:val="lowerLetter"/>
      <w:lvlText w:val="(%5)"/>
      <w:lvlJc w:val="left"/>
      <w:pPr>
        <w:ind w:left="2160" w:hanging="432"/>
      </w:pPr>
    </w:lvl>
    <w:lvl w:ilvl="5" w:tplc="FFFFFFFF">
      <w:start w:val="1"/>
      <w:numFmt w:val="lowerRoman"/>
      <w:lvlText w:val="(%6)"/>
      <w:lvlJc w:val="left"/>
      <w:pPr>
        <w:ind w:left="2520" w:hanging="432"/>
      </w:pPr>
    </w:lvl>
    <w:lvl w:ilvl="6" w:tplc="FFFFFFFF">
      <w:start w:val="1"/>
      <w:numFmt w:val="decimal"/>
      <w:lvlText w:val="%7)"/>
      <w:lvlJc w:val="left"/>
      <w:pPr>
        <w:ind w:left="2880" w:hanging="432"/>
      </w:pPr>
    </w:lvl>
    <w:lvl w:ilvl="7" w:tplc="FFFFFFFF">
      <w:start w:val="1"/>
      <w:numFmt w:val="lowerLetter"/>
      <w:lvlText w:val="%8)"/>
      <w:lvlJc w:val="left"/>
      <w:pPr>
        <w:ind w:left="3240" w:hanging="432"/>
      </w:pPr>
    </w:lvl>
    <w:lvl w:ilvl="8" w:tplc="FFFFFFFF">
      <w:start w:val="1"/>
      <w:numFmt w:val="lowerRoman"/>
      <w:lvlText w:val="%9)"/>
      <w:lvlJc w:val="left"/>
      <w:pPr>
        <w:ind w:left="3600" w:hanging="432"/>
      </w:pPr>
    </w:lvl>
  </w:abstractNum>
  <w:abstractNum w:abstractNumId="6">
    <w:nsid w:val="1E277D22"/>
    <w:multiLevelType w:val="hybridMultilevel"/>
    <w:tmpl w:val="9E2689E6"/>
    <w:lvl w:ilvl="0" w:tplc="88022824">
      <w:start w:val="1"/>
      <w:numFmt w:val="none"/>
      <w:pStyle w:val="Note"/>
      <w:lvlText w:val="NOTE:"/>
      <w:lvlJc w:val="left"/>
      <w:pPr>
        <w:ind w:left="1440" w:firstLine="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B368D"/>
    <w:multiLevelType w:val="singleLevel"/>
    <w:tmpl w:val="F002FB1E"/>
    <w:lvl w:ilvl="0">
      <w:start w:val="1"/>
      <w:numFmt w:val="decimal"/>
      <w:lvlText w:val="%1."/>
      <w:lvlJc w:val="left"/>
      <w:pPr>
        <w:tabs>
          <w:tab w:val="num" w:pos="1800"/>
        </w:tabs>
        <w:ind w:left="1800" w:hanging="360"/>
      </w:pPr>
    </w:lvl>
  </w:abstractNum>
  <w:abstractNum w:abstractNumId="8">
    <w:nsid w:val="223E5A07"/>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9">
    <w:nsid w:val="22717982"/>
    <w:multiLevelType w:val="singleLevel"/>
    <w:tmpl w:val="F002FB1E"/>
    <w:lvl w:ilvl="0">
      <w:start w:val="1"/>
      <w:numFmt w:val="decimal"/>
      <w:lvlText w:val="%1."/>
      <w:lvlJc w:val="left"/>
      <w:pPr>
        <w:tabs>
          <w:tab w:val="num" w:pos="1800"/>
        </w:tabs>
        <w:ind w:left="1800" w:hanging="360"/>
      </w:pPr>
    </w:lvl>
  </w:abstractNum>
  <w:abstractNum w:abstractNumId="10">
    <w:nsid w:val="25F557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A264170"/>
    <w:multiLevelType w:val="singleLevel"/>
    <w:tmpl w:val="F002FB1E"/>
    <w:lvl w:ilvl="0">
      <w:start w:val="1"/>
      <w:numFmt w:val="decimal"/>
      <w:lvlText w:val="%1."/>
      <w:lvlJc w:val="left"/>
      <w:pPr>
        <w:tabs>
          <w:tab w:val="num" w:pos="1800"/>
        </w:tabs>
        <w:ind w:left="1800" w:hanging="360"/>
      </w:pPr>
    </w:lvl>
  </w:abstractNum>
  <w:abstractNum w:abstractNumId="12">
    <w:nsid w:val="3BB01464"/>
    <w:multiLevelType w:val="singleLevel"/>
    <w:tmpl w:val="F002FB1E"/>
    <w:lvl w:ilvl="0">
      <w:start w:val="1"/>
      <w:numFmt w:val="decimal"/>
      <w:lvlText w:val="%1."/>
      <w:lvlJc w:val="left"/>
      <w:pPr>
        <w:tabs>
          <w:tab w:val="num" w:pos="1800"/>
        </w:tabs>
        <w:ind w:left="1800" w:hanging="360"/>
      </w:pPr>
    </w:lvl>
  </w:abstractNum>
  <w:abstractNum w:abstractNumId="13">
    <w:nsid w:val="3E4E740C"/>
    <w:multiLevelType w:val="singleLevel"/>
    <w:tmpl w:val="F002FB1E"/>
    <w:lvl w:ilvl="0">
      <w:start w:val="1"/>
      <w:numFmt w:val="decimal"/>
      <w:lvlText w:val="%1."/>
      <w:lvlJc w:val="left"/>
      <w:pPr>
        <w:tabs>
          <w:tab w:val="num" w:pos="1800"/>
        </w:tabs>
        <w:ind w:left="1800" w:hanging="360"/>
      </w:pPr>
    </w:lvl>
  </w:abstractNum>
  <w:abstractNum w:abstractNumId="14">
    <w:nsid w:val="3E76791B"/>
    <w:multiLevelType w:val="hybridMultilevel"/>
    <w:tmpl w:val="B80AFCC2"/>
    <w:lvl w:ilvl="0" w:tplc="550893FC">
      <w:start w:val="1"/>
      <w:numFmt w:val="none"/>
      <w:pStyle w:val="TaskResults"/>
      <w:lvlText w:val="Task Results"/>
      <w:lvlJc w:val="left"/>
      <w:pPr>
        <w:tabs>
          <w:tab w:val="num" w:pos="1440"/>
        </w:tabs>
        <w:ind w:left="1440" w:firstLine="0"/>
      </w:pPr>
      <w:rPr>
        <w:rFonts w:hint="default"/>
        <w:b/>
        <w:i w:val="0"/>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05C527F"/>
    <w:multiLevelType w:val="hybridMultilevel"/>
    <w:tmpl w:val="E09A39F6"/>
    <w:lvl w:ilvl="0" w:tplc="675E1304">
      <w:start w:val="1"/>
      <w:numFmt w:val="bullet"/>
      <w:pStyle w:val="Bullet2table"/>
      <w:lvlText w:val=""/>
      <w:lvlJc w:val="left"/>
      <w:pPr>
        <w:ind w:left="720" w:hanging="360"/>
      </w:pPr>
      <w:rPr>
        <w:rFonts w:ascii="Wingdings" w:hAnsi="Wingdings" w:cs="ヒラギノ角ゴ Pro W3" w:hint="default"/>
        <w:color w:val="A21022"/>
        <w:sz w:val="20"/>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4FD8630B"/>
    <w:multiLevelType w:val="hybridMultilevel"/>
    <w:tmpl w:val="10DACDC4"/>
    <w:lvl w:ilvl="0" w:tplc="84C85FCC">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B4576E"/>
    <w:multiLevelType w:val="hybridMultilevel"/>
    <w:tmpl w:val="6F6E3820"/>
    <w:lvl w:ilvl="0" w:tplc="DAA0EFF6">
      <w:start w:val="1"/>
      <w:numFmt w:val="bullet"/>
      <w:pStyle w:val="Bullet1table"/>
      <w:lvlText w:val=""/>
      <w:lvlJc w:val="left"/>
      <w:pPr>
        <w:ind w:left="360" w:hanging="360"/>
      </w:pPr>
      <w:rPr>
        <w:rFonts w:ascii="Wingdings" w:hAnsi="Wingdings" w:cs="ヒラギノ角ゴ Pro W3" w:hint="default"/>
        <w:color w:val="A21022"/>
        <w:sz w:val="20"/>
      </w:rPr>
    </w:lvl>
    <w:lvl w:ilvl="1" w:tplc="04090019">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50FE7205"/>
    <w:multiLevelType w:val="hybridMultilevel"/>
    <w:tmpl w:val="798EDE8E"/>
    <w:lvl w:ilvl="0" w:tplc="984AE884">
      <w:start w:val="1"/>
      <w:numFmt w:val="bullet"/>
      <w:pStyle w:val="Bullet1"/>
      <w:lvlText w:val=""/>
      <w:lvlJc w:val="left"/>
      <w:pPr>
        <w:ind w:left="1800" w:hanging="360"/>
      </w:pPr>
      <w:rPr>
        <w:rFonts w:ascii="Wingdings" w:hAnsi="Wingdings" w:cs="ヒラギノ角ゴ Pro W3" w:hint="default"/>
        <w:color w:val="A21022"/>
      </w:rPr>
    </w:lvl>
    <w:lvl w:ilvl="1" w:tplc="04090019">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54C13D52"/>
    <w:multiLevelType w:val="singleLevel"/>
    <w:tmpl w:val="F002FB1E"/>
    <w:lvl w:ilvl="0">
      <w:start w:val="1"/>
      <w:numFmt w:val="decimal"/>
      <w:lvlText w:val="%1."/>
      <w:lvlJc w:val="left"/>
      <w:pPr>
        <w:tabs>
          <w:tab w:val="num" w:pos="1800"/>
        </w:tabs>
        <w:ind w:left="1800" w:hanging="360"/>
      </w:pPr>
    </w:lvl>
  </w:abstractNum>
  <w:abstractNum w:abstractNumId="20">
    <w:nsid w:val="56362362"/>
    <w:multiLevelType w:val="singleLevel"/>
    <w:tmpl w:val="F002FB1E"/>
    <w:lvl w:ilvl="0">
      <w:start w:val="1"/>
      <w:numFmt w:val="decimal"/>
      <w:lvlText w:val="%1."/>
      <w:lvlJc w:val="left"/>
      <w:pPr>
        <w:tabs>
          <w:tab w:val="num" w:pos="1800"/>
        </w:tabs>
        <w:ind w:left="1800" w:hanging="360"/>
      </w:pPr>
    </w:lvl>
  </w:abstractNum>
  <w:abstractNum w:abstractNumId="21">
    <w:nsid w:val="5CDA4CE4"/>
    <w:multiLevelType w:val="hybridMultilevel"/>
    <w:tmpl w:val="00000000"/>
    <w:styleLink w:val="BulletList"/>
    <w:lvl w:ilvl="0" w:tplc="18C6E922">
      <w:start w:val="1"/>
      <w:numFmt w:val="bullet"/>
      <w:lvlText w:val="•"/>
      <w:lvlJc w:val="left"/>
      <w:pPr>
        <w:ind w:left="648" w:hanging="360"/>
      </w:pPr>
    </w:lvl>
    <w:lvl w:ilvl="1" w:tplc="04090019">
      <w:start w:val="1"/>
      <w:numFmt w:val="bullet"/>
      <w:lvlText w:val="•"/>
      <w:lvlJc w:val="left"/>
      <w:pPr>
        <w:ind w:left="1008" w:hanging="360"/>
      </w:pPr>
    </w:lvl>
    <w:lvl w:ilvl="2" w:tplc="0409001B">
      <w:start w:val="1"/>
      <w:numFmt w:val="bullet"/>
      <w:lvlText w:val="•"/>
      <w:lvlJc w:val="left"/>
      <w:pPr>
        <w:ind w:left="1368" w:hanging="360"/>
      </w:pPr>
    </w:lvl>
    <w:lvl w:ilvl="3" w:tplc="0409000F">
      <w:start w:val="1"/>
      <w:numFmt w:val="bullet"/>
      <w:lvlText w:val="•"/>
      <w:lvlJc w:val="left"/>
      <w:pPr>
        <w:ind w:left="1728" w:hanging="360"/>
      </w:pPr>
    </w:lvl>
    <w:lvl w:ilvl="4" w:tplc="04090019">
      <w:start w:val="1"/>
      <w:numFmt w:val="bullet"/>
      <w:lvlText w:val="•"/>
      <w:lvlJc w:val="left"/>
      <w:pPr>
        <w:ind w:left="2088" w:hanging="360"/>
      </w:pPr>
    </w:lvl>
    <w:lvl w:ilvl="5" w:tplc="0409001B">
      <w:start w:val="1"/>
      <w:numFmt w:val="bullet"/>
      <w:lvlText w:val="•"/>
      <w:lvlJc w:val="left"/>
      <w:pPr>
        <w:ind w:left="2448" w:hanging="360"/>
      </w:pPr>
    </w:lvl>
    <w:lvl w:ilvl="6" w:tplc="0409000F">
      <w:start w:val="1"/>
      <w:numFmt w:val="bullet"/>
      <w:lvlText w:val="•"/>
      <w:lvlJc w:val="left"/>
      <w:pPr>
        <w:ind w:left="2808" w:hanging="360"/>
      </w:pPr>
    </w:lvl>
    <w:lvl w:ilvl="7" w:tplc="04090019">
      <w:start w:val="1"/>
      <w:numFmt w:val="bullet"/>
      <w:lvlText w:val="•"/>
      <w:lvlJc w:val="left"/>
      <w:pPr>
        <w:ind w:left="3168" w:hanging="360"/>
      </w:pPr>
    </w:lvl>
    <w:lvl w:ilvl="8" w:tplc="0409001B">
      <w:start w:val="1"/>
      <w:numFmt w:val="bullet"/>
      <w:lvlText w:val="•"/>
      <w:lvlJc w:val="left"/>
      <w:pPr>
        <w:ind w:left="3528" w:hanging="360"/>
      </w:pPr>
    </w:lvl>
  </w:abstractNum>
  <w:abstractNum w:abstractNumId="22">
    <w:nsid w:val="67EF0114"/>
    <w:multiLevelType w:val="singleLevel"/>
    <w:tmpl w:val="F002FB1E"/>
    <w:lvl w:ilvl="0">
      <w:start w:val="1"/>
      <w:numFmt w:val="decimal"/>
      <w:lvlText w:val="%1."/>
      <w:lvlJc w:val="left"/>
      <w:pPr>
        <w:tabs>
          <w:tab w:val="num" w:pos="1800"/>
        </w:tabs>
        <w:ind w:left="1800" w:hanging="360"/>
      </w:pPr>
    </w:lvl>
  </w:abstractNum>
  <w:abstractNum w:abstractNumId="23">
    <w:nsid w:val="6A0F1B9E"/>
    <w:multiLevelType w:val="singleLevel"/>
    <w:tmpl w:val="723A9F90"/>
    <w:lvl w:ilvl="0">
      <w:start w:val="1"/>
      <w:numFmt w:val="lowerRoman"/>
      <w:pStyle w:val="List3"/>
      <w:lvlText w:val="%1."/>
      <w:lvlJc w:val="left"/>
      <w:pPr>
        <w:tabs>
          <w:tab w:val="num" w:pos="360"/>
        </w:tabs>
        <w:ind w:left="360" w:hanging="360"/>
      </w:pPr>
      <w:rPr>
        <w:rFonts w:cs="Times New Roman" w:hint="default"/>
        <w:b w:val="0"/>
        <w:i w:val="0"/>
        <w:sz w:val="22"/>
        <w:szCs w:val="22"/>
      </w:rPr>
    </w:lvl>
  </w:abstractNum>
  <w:abstractNum w:abstractNumId="24">
    <w:nsid w:val="6AE3493A"/>
    <w:multiLevelType w:val="hybridMultilevel"/>
    <w:tmpl w:val="90C2D5FA"/>
    <w:lvl w:ilvl="0" w:tplc="5D949454">
      <w:start w:val="1"/>
      <w:numFmt w:val="bullet"/>
      <w:pStyle w:val="Bullet3"/>
      <w:lvlText w:val=""/>
      <w:lvlJc w:val="left"/>
      <w:pPr>
        <w:ind w:left="2880" w:hanging="360"/>
      </w:pPr>
      <w:rPr>
        <w:rFonts w:ascii="Wingdings" w:hAnsi="Wingdings" w:cs="ヒラギノ角ゴ Pro W3" w:hint="default"/>
        <w:color w:val="A21022"/>
      </w:rPr>
    </w:lvl>
    <w:lvl w:ilvl="1" w:tplc="04090003">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35019C5"/>
    <w:multiLevelType w:val="hybridMultilevel"/>
    <w:tmpl w:val="3572DF38"/>
    <w:lvl w:ilvl="0" w:tplc="F4AAD19E">
      <w:start w:val="1"/>
      <w:numFmt w:val="upperLetter"/>
      <w:pStyle w:val="AppendixHeading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0D24AF"/>
    <w:multiLevelType w:val="singleLevel"/>
    <w:tmpl w:val="F002FB1E"/>
    <w:lvl w:ilvl="0">
      <w:start w:val="1"/>
      <w:numFmt w:val="decimal"/>
      <w:lvlText w:val="%1."/>
      <w:lvlJc w:val="left"/>
      <w:pPr>
        <w:tabs>
          <w:tab w:val="num" w:pos="1800"/>
        </w:tabs>
        <w:ind w:left="1800" w:hanging="360"/>
      </w:pPr>
    </w:lvl>
  </w:abstractNum>
  <w:abstractNum w:abstractNumId="27">
    <w:nsid w:val="77ED2302"/>
    <w:multiLevelType w:val="hybridMultilevel"/>
    <w:tmpl w:val="3188884E"/>
    <w:lvl w:ilvl="0" w:tplc="54500FA2">
      <w:start w:val="1"/>
      <w:numFmt w:val="bullet"/>
      <w:pStyle w:val="Bullet4"/>
      <w:lvlText w:val=""/>
      <w:lvlJc w:val="left"/>
      <w:pPr>
        <w:ind w:left="2880" w:hanging="360"/>
      </w:pPr>
      <w:rPr>
        <w:rFonts w:ascii="Wingdings" w:hAnsi="Wingdings" w:cs="ヒラギノ角ゴ Pro W3" w:hint="default"/>
        <w:color w:val="A21022"/>
      </w:rPr>
    </w:lvl>
    <w:lvl w:ilvl="1" w:tplc="54524A7A" w:tentative="1">
      <w:start w:val="1"/>
      <w:numFmt w:val="bullet"/>
      <w:lvlText w:val="o"/>
      <w:lvlJc w:val="left"/>
      <w:pPr>
        <w:ind w:left="3960" w:hanging="360"/>
      </w:pPr>
      <w:rPr>
        <w:rFonts w:ascii="Courier New" w:hAnsi="Courier New" w:cs="Symbol" w:hint="default"/>
      </w:rPr>
    </w:lvl>
    <w:lvl w:ilvl="2" w:tplc="9C96BDC4" w:tentative="1">
      <w:start w:val="1"/>
      <w:numFmt w:val="bullet"/>
      <w:lvlText w:val=""/>
      <w:lvlJc w:val="left"/>
      <w:pPr>
        <w:ind w:left="4680" w:hanging="360"/>
      </w:pPr>
      <w:rPr>
        <w:rFonts w:ascii="Wingdings" w:hAnsi="Wingdings" w:hint="default"/>
      </w:rPr>
    </w:lvl>
    <w:lvl w:ilvl="3" w:tplc="8DDA6870" w:tentative="1">
      <w:start w:val="1"/>
      <w:numFmt w:val="bullet"/>
      <w:lvlText w:val=""/>
      <w:lvlJc w:val="left"/>
      <w:pPr>
        <w:ind w:left="5400" w:hanging="360"/>
      </w:pPr>
      <w:rPr>
        <w:rFonts w:ascii="Symbol" w:hAnsi="Symbol" w:hint="default"/>
      </w:rPr>
    </w:lvl>
    <w:lvl w:ilvl="4" w:tplc="15188874" w:tentative="1">
      <w:start w:val="1"/>
      <w:numFmt w:val="bullet"/>
      <w:lvlText w:val="o"/>
      <w:lvlJc w:val="left"/>
      <w:pPr>
        <w:ind w:left="6120" w:hanging="360"/>
      </w:pPr>
      <w:rPr>
        <w:rFonts w:ascii="Courier New" w:hAnsi="Courier New" w:cs="Symbol" w:hint="default"/>
      </w:rPr>
    </w:lvl>
    <w:lvl w:ilvl="5" w:tplc="6C3A5C5C" w:tentative="1">
      <w:start w:val="1"/>
      <w:numFmt w:val="bullet"/>
      <w:lvlText w:val=""/>
      <w:lvlJc w:val="left"/>
      <w:pPr>
        <w:ind w:left="6840" w:hanging="360"/>
      </w:pPr>
      <w:rPr>
        <w:rFonts w:ascii="Wingdings" w:hAnsi="Wingdings" w:hint="default"/>
      </w:rPr>
    </w:lvl>
    <w:lvl w:ilvl="6" w:tplc="87D6A48E" w:tentative="1">
      <w:start w:val="1"/>
      <w:numFmt w:val="bullet"/>
      <w:lvlText w:val=""/>
      <w:lvlJc w:val="left"/>
      <w:pPr>
        <w:ind w:left="7560" w:hanging="360"/>
      </w:pPr>
      <w:rPr>
        <w:rFonts w:ascii="Symbol" w:hAnsi="Symbol" w:hint="default"/>
      </w:rPr>
    </w:lvl>
    <w:lvl w:ilvl="7" w:tplc="72EEB34C" w:tentative="1">
      <w:start w:val="1"/>
      <w:numFmt w:val="bullet"/>
      <w:lvlText w:val="o"/>
      <w:lvlJc w:val="left"/>
      <w:pPr>
        <w:ind w:left="8280" w:hanging="360"/>
      </w:pPr>
      <w:rPr>
        <w:rFonts w:ascii="Courier New" w:hAnsi="Courier New" w:cs="Symbol" w:hint="default"/>
      </w:rPr>
    </w:lvl>
    <w:lvl w:ilvl="8" w:tplc="F0BA91F8" w:tentative="1">
      <w:start w:val="1"/>
      <w:numFmt w:val="bullet"/>
      <w:lvlText w:val=""/>
      <w:lvlJc w:val="left"/>
      <w:pPr>
        <w:ind w:left="9000" w:hanging="360"/>
      </w:pPr>
      <w:rPr>
        <w:rFonts w:ascii="Wingdings" w:hAnsi="Wingdings" w:hint="default"/>
      </w:rPr>
    </w:lvl>
  </w:abstractNum>
  <w:abstractNum w:abstractNumId="28">
    <w:nsid w:val="7DC015D1"/>
    <w:multiLevelType w:val="hybridMultilevel"/>
    <w:tmpl w:val="39921CFC"/>
    <w:lvl w:ilvl="0" w:tplc="D74AB4C2">
      <w:start w:val="1"/>
      <w:numFmt w:val="bullet"/>
      <w:pStyle w:val="Tablebullet1"/>
      <w:lvlText w:val=""/>
      <w:lvlJc w:val="left"/>
      <w:pPr>
        <w:ind w:left="360" w:hanging="360"/>
      </w:pPr>
      <w:rPr>
        <w:rFonts w:ascii="Wingdings" w:hAnsi="Wingdings" w:cs="ヒラギノ角ゴ Pro W3" w:hint="default"/>
        <w:color w:val="A21022"/>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8"/>
  </w:num>
  <w:num w:numId="4">
    <w:abstractNumId w:val="27"/>
  </w:num>
  <w:num w:numId="5">
    <w:abstractNumId w:val="15"/>
  </w:num>
  <w:num w:numId="6">
    <w:abstractNumId w:val="4"/>
  </w:num>
  <w:num w:numId="7">
    <w:abstractNumId w:val="21"/>
  </w:num>
  <w:num w:numId="8">
    <w:abstractNumId w:val="24"/>
  </w:num>
  <w:num w:numId="9">
    <w:abstractNumId w:val="25"/>
  </w:num>
  <w:num w:numId="10">
    <w:abstractNumId w:val="16"/>
  </w:num>
  <w:num w:numId="11">
    <w:abstractNumId w:val="23"/>
    <w:lvlOverride w:ilvl="0">
      <w:startOverride w:val="1"/>
    </w:lvlOverride>
  </w:num>
  <w:num w:numId="12">
    <w:abstractNumId w:val="28"/>
  </w:num>
  <w:num w:numId="13">
    <w:abstractNumId w:val="3"/>
  </w:num>
  <w:num w:numId="14">
    <w:abstractNumId w:val="13"/>
  </w:num>
  <w:num w:numId="15">
    <w:abstractNumId w:val="7"/>
  </w:num>
  <w:num w:numId="16">
    <w:abstractNumId w:val="19"/>
  </w:num>
  <w:num w:numId="17">
    <w:abstractNumId w:val="2"/>
  </w:num>
  <w:num w:numId="18">
    <w:abstractNumId w:val="22"/>
  </w:num>
  <w:num w:numId="19">
    <w:abstractNumId w:val="5"/>
  </w:num>
  <w:num w:numId="20">
    <w:abstractNumId w:val="1"/>
  </w:num>
  <w:num w:numId="21">
    <w:abstractNumId w:val="0"/>
  </w:num>
  <w:num w:numId="22">
    <w:abstractNumId w:val="11"/>
  </w:num>
  <w:num w:numId="23">
    <w:abstractNumId w:val="9"/>
  </w:num>
  <w:num w:numId="24">
    <w:abstractNumId w:val="12"/>
  </w:num>
  <w:num w:numId="25">
    <w:abstractNumId w:val="26"/>
  </w:num>
  <w:num w:numId="26">
    <w:abstractNumId w:val="20"/>
  </w:num>
  <w:num w:numId="27">
    <w:abstractNumId w:val="6"/>
  </w:num>
  <w:num w:numId="28">
    <w:abstractNumId w:val="14"/>
  </w:num>
  <w:num w:numId="29">
    <w:abstractNumId w:val="1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hideSpellingErrors/>
  <w:proofState w:grammar="clean"/>
  <w:attachedTemplate r:id="rId1"/>
  <w:doNotTrackMoves/>
  <w:defaultTabStop w:val="720"/>
  <w:evenAndOddHeaders/>
  <w:drawingGridHorizontalSpacing w:val="100"/>
  <w:displayHorizontalDrawingGridEvery w:val="2"/>
  <w:characterSpacingControl w:val="doNotCompress"/>
  <w:hdrShapeDefaults>
    <o:shapedefaults v:ext="edit" spidmax="2050">
      <o:colormru v:ext="edit" colors="#a21022"/>
    </o:shapedefaults>
  </w:hdrShapeDefaults>
  <w:footnotePr>
    <w:footnote w:id="-1"/>
    <w:footnote w:id="0"/>
  </w:footnotePr>
  <w:endnotePr>
    <w:endnote w:id="-1"/>
    <w:endnote w:id="0"/>
  </w:endnotePr>
  <w:compat/>
  <w:rsids>
    <w:rsidRoot w:val="00E10C5C"/>
    <w:rsid w:val="0000130F"/>
    <w:rsid w:val="00002827"/>
    <w:rsid w:val="00003CD7"/>
    <w:rsid w:val="000047D2"/>
    <w:rsid w:val="000051FC"/>
    <w:rsid w:val="00006DCB"/>
    <w:rsid w:val="00007442"/>
    <w:rsid w:val="000107DD"/>
    <w:rsid w:val="00012697"/>
    <w:rsid w:val="0001292A"/>
    <w:rsid w:val="00013FD6"/>
    <w:rsid w:val="000170D7"/>
    <w:rsid w:val="00017F0D"/>
    <w:rsid w:val="00021A16"/>
    <w:rsid w:val="000229E7"/>
    <w:rsid w:val="00030613"/>
    <w:rsid w:val="0003324A"/>
    <w:rsid w:val="00034891"/>
    <w:rsid w:val="0003592D"/>
    <w:rsid w:val="000363D8"/>
    <w:rsid w:val="00037B80"/>
    <w:rsid w:val="00040706"/>
    <w:rsid w:val="0004088C"/>
    <w:rsid w:val="00040983"/>
    <w:rsid w:val="00041F11"/>
    <w:rsid w:val="00043EEC"/>
    <w:rsid w:val="00044C19"/>
    <w:rsid w:val="00044D89"/>
    <w:rsid w:val="00044EB4"/>
    <w:rsid w:val="0005231F"/>
    <w:rsid w:val="000530D7"/>
    <w:rsid w:val="0005470F"/>
    <w:rsid w:val="00055F22"/>
    <w:rsid w:val="0006028B"/>
    <w:rsid w:val="00061CF7"/>
    <w:rsid w:val="00062A88"/>
    <w:rsid w:val="00062E28"/>
    <w:rsid w:val="000649B4"/>
    <w:rsid w:val="00066970"/>
    <w:rsid w:val="000719A7"/>
    <w:rsid w:val="00076042"/>
    <w:rsid w:val="000803F7"/>
    <w:rsid w:val="00083E7F"/>
    <w:rsid w:val="000845D1"/>
    <w:rsid w:val="0008798F"/>
    <w:rsid w:val="00095330"/>
    <w:rsid w:val="00097AF6"/>
    <w:rsid w:val="000A45CE"/>
    <w:rsid w:val="000A68B1"/>
    <w:rsid w:val="000A6921"/>
    <w:rsid w:val="000A7430"/>
    <w:rsid w:val="000B02A5"/>
    <w:rsid w:val="000B41A1"/>
    <w:rsid w:val="000B4DCE"/>
    <w:rsid w:val="000B5037"/>
    <w:rsid w:val="000C0C7C"/>
    <w:rsid w:val="000C19AD"/>
    <w:rsid w:val="000C1FAE"/>
    <w:rsid w:val="000C2730"/>
    <w:rsid w:val="000C28CE"/>
    <w:rsid w:val="000C53F0"/>
    <w:rsid w:val="000C5475"/>
    <w:rsid w:val="000C6A0A"/>
    <w:rsid w:val="000D04AB"/>
    <w:rsid w:val="000D2728"/>
    <w:rsid w:val="000D45F2"/>
    <w:rsid w:val="000D4D03"/>
    <w:rsid w:val="000D68AB"/>
    <w:rsid w:val="000D6A63"/>
    <w:rsid w:val="000E257E"/>
    <w:rsid w:val="000E499E"/>
    <w:rsid w:val="000E5074"/>
    <w:rsid w:val="000E7A26"/>
    <w:rsid w:val="000F21D8"/>
    <w:rsid w:val="000F26E0"/>
    <w:rsid w:val="000F373E"/>
    <w:rsid w:val="000F374B"/>
    <w:rsid w:val="000F4F72"/>
    <w:rsid w:val="000F5D05"/>
    <w:rsid w:val="00101A0B"/>
    <w:rsid w:val="00102F99"/>
    <w:rsid w:val="00105AE9"/>
    <w:rsid w:val="00106885"/>
    <w:rsid w:val="00110AC9"/>
    <w:rsid w:val="00111857"/>
    <w:rsid w:val="00111AE5"/>
    <w:rsid w:val="00111FEA"/>
    <w:rsid w:val="00112AFD"/>
    <w:rsid w:val="001137C5"/>
    <w:rsid w:val="00116267"/>
    <w:rsid w:val="00116739"/>
    <w:rsid w:val="00123291"/>
    <w:rsid w:val="00126FCF"/>
    <w:rsid w:val="001272E5"/>
    <w:rsid w:val="00130C60"/>
    <w:rsid w:val="00131A97"/>
    <w:rsid w:val="00132006"/>
    <w:rsid w:val="00133C74"/>
    <w:rsid w:val="0014097A"/>
    <w:rsid w:val="00142324"/>
    <w:rsid w:val="00142944"/>
    <w:rsid w:val="00142BA6"/>
    <w:rsid w:val="00147C0B"/>
    <w:rsid w:val="00152DA4"/>
    <w:rsid w:val="00156455"/>
    <w:rsid w:val="0016756E"/>
    <w:rsid w:val="00172F09"/>
    <w:rsid w:val="00173491"/>
    <w:rsid w:val="00174623"/>
    <w:rsid w:val="00180E32"/>
    <w:rsid w:val="001829BC"/>
    <w:rsid w:val="00183409"/>
    <w:rsid w:val="00183DFE"/>
    <w:rsid w:val="001842EF"/>
    <w:rsid w:val="001845E9"/>
    <w:rsid w:val="001910C8"/>
    <w:rsid w:val="00192255"/>
    <w:rsid w:val="00193AD5"/>
    <w:rsid w:val="00194B2E"/>
    <w:rsid w:val="00196173"/>
    <w:rsid w:val="001A3312"/>
    <w:rsid w:val="001A39E9"/>
    <w:rsid w:val="001A7096"/>
    <w:rsid w:val="001B634C"/>
    <w:rsid w:val="001B6766"/>
    <w:rsid w:val="001B6EFA"/>
    <w:rsid w:val="001B74BE"/>
    <w:rsid w:val="001C13C3"/>
    <w:rsid w:val="001C1EC0"/>
    <w:rsid w:val="001C2AE3"/>
    <w:rsid w:val="001C3607"/>
    <w:rsid w:val="001C42CF"/>
    <w:rsid w:val="001D0291"/>
    <w:rsid w:val="001D1112"/>
    <w:rsid w:val="001D17E9"/>
    <w:rsid w:val="001D2DE1"/>
    <w:rsid w:val="001D4504"/>
    <w:rsid w:val="001D5819"/>
    <w:rsid w:val="001E0252"/>
    <w:rsid w:val="001E1ABB"/>
    <w:rsid w:val="001E4172"/>
    <w:rsid w:val="001E4632"/>
    <w:rsid w:val="001E4BE0"/>
    <w:rsid w:val="001E505D"/>
    <w:rsid w:val="001F3065"/>
    <w:rsid w:val="001F3786"/>
    <w:rsid w:val="001F4907"/>
    <w:rsid w:val="001F74CE"/>
    <w:rsid w:val="002037D2"/>
    <w:rsid w:val="00207323"/>
    <w:rsid w:val="0021039A"/>
    <w:rsid w:val="002106A0"/>
    <w:rsid w:val="00216854"/>
    <w:rsid w:val="00220839"/>
    <w:rsid w:val="00220E99"/>
    <w:rsid w:val="0022182F"/>
    <w:rsid w:val="00221E00"/>
    <w:rsid w:val="0023091E"/>
    <w:rsid w:val="0023142D"/>
    <w:rsid w:val="002315B9"/>
    <w:rsid w:val="0023215A"/>
    <w:rsid w:val="00232E6D"/>
    <w:rsid w:val="00234490"/>
    <w:rsid w:val="00234C7C"/>
    <w:rsid w:val="00237BED"/>
    <w:rsid w:val="00240836"/>
    <w:rsid w:val="00247DD2"/>
    <w:rsid w:val="00251945"/>
    <w:rsid w:val="00251D6A"/>
    <w:rsid w:val="0025273B"/>
    <w:rsid w:val="00254871"/>
    <w:rsid w:val="0025525F"/>
    <w:rsid w:val="00261370"/>
    <w:rsid w:val="00262B3C"/>
    <w:rsid w:val="00270082"/>
    <w:rsid w:val="002711B0"/>
    <w:rsid w:val="00273100"/>
    <w:rsid w:val="00273451"/>
    <w:rsid w:val="002742D0"/>
    <w:rsid w:val="0027471A"/>
    <w:rsid w:val="00280E40"/>
    <w:rsid w:val="00280F45"/>
    <w:rsid w:val="00280FF0"/>
    <w:rsid w:val="002814D7"/>
    <w:rsid w:val="00282FED"/>
    <w:rsid w:val="00284A30"/>
    <w:rsid w:val="00285355"/>
    <w:rsid w:val="00286036"/>
    <w:rsid w:val="00287038"/>
    <w:rsid w:val="00287893"/>
    <w:rsid w:val="00290192"/>
    <w:rsid w:val="002939AD"/>
    <w:rsid w:val="00297824"/>
    <w:rsid w:val="002A0BC6"/>
    <w:rsid w:val="002A13A6"/>
    <w:rsid w:val="002A5352"/>
    <w:rsid w:val="002A6B29"/>
    <w:rsid w:val="002B17EF"/>
    <w:rsid w:val="002B6949"/>
    <w:rsid w:val="002B6D24"/>
    <w:rsid w:val="002C0459"/>
    <w:rsid w:val="002C7583"/>
    <w:rsid w:val="002C7BCE"/>
    <w:rsid w:val="002C7C2B"/>
    <w:rsid w:val="002D1BC3"/>
    <w:rsid w:val="002D3F2B"/>
    <w:rsid w:val="002E038B"/>
    <w:rsid w:val="002E0830"/>
    <w:rsid w:val="002E3BE3"/>
    <w:rsid w:val="002E61D8"/>
    <w:rsid w:val="002E71F8"/>
    <w:rsid w:val="002F0EED"/>
    <w:rsid w:val="002F11CB"/>
    <w:rsid w:val="002F3261"/>
    <w:rsid w:val="002F620C"/>
    <w:rsid w:val="002F72F0"/>
    <w:rsid w:val="002F7415"/>
    <w:rsid w:val="002F75E2"/>
    <w:rsid w:val="003022F1"/>
    <w:rsid w:val="003027E3"/>
    <w:rsid w:val="00305381"/>
    <w:rsid w:val="0030620E"/>
    <w:rsid w:val="003062A3"/>
    <w:rsid w:val="00311F44"/>
    <w:rsid w:val="003125E8"/>
    <w:rsid w:val="00313F4E"/>
    <w:rsid w:val="003152E8"/>
    <w:rsid w:val="00315BFB"/>
    <w:rsid w:val="00320528"/>
    <w:rsid w:val="0032309C"/>
    <w:rsid w:val="0032518B"/>
    <w:rsid w:val="00331F80"/>
    <w:rsid w:val="00332191"/>
    <w:rsid w:val="003339AC"/>
    <w:rsid w:val="00333F08"/>
    <w:rsid w:val="00334DDB"/>
    <w:rsid w:val="00335C53"/>
    <w:rsid w:val="003362D3"/>
    <w:rsid w:val="00337989"/>
    <w:rsid w:val="00341B52"/>
    <w:rsid w:val="003478F3"/>
    <w:rsid w:val="00351E21"/>
    <w:rsid w:val="0035269D"/>
    <w:rsid w:val="00361DB9"/>
    <w:rsid w:val="00361F8A"/>
    <w:rsid w:val="00362505"/>
    <w:rsid w:val="003633B2"/>
    <w:rsid w:val="003633B5"/>
    <w:rsid w:val="00363AD9"/>
    <w:rsid w:val="00367F65"/>
    <w:rsid w:val="00373365"/>
    <w:rsid w:val="003738B3"/>
    <w:rsid w:val="0037391F"/>
    <w:rsid w:val="003809D0"/>
    <w:rsid w:val="00381E0B"/>
    <w:rsid w:val="0038287C"/>
    <w:rsid w:val="0038642C"/>
    <w:rsid w:val="00390AA3"/>
    <w:rsid w:val="00391340"/>
    <w:rsid w:val="003959A0"/>
    <w:rsid w:val="00396786"/>
    <w:rsid w:val="0039715B"/>
    <w:rsid w:val="003972ED"/>
    <w:rsid w:val="003A10BF"/>
    <w:rsid w:val="003A1860"/>
    <w:rsid w:val="003A3727"/>
    <w:rsid w:val="003A706C"/>
    <w:rsid w:val="003A7B41"/>
    <w:rsid w:val="003B17CE"/>
    <w:rsid w:val="003B205A"/>
    <w:rsid w:val="003B3213"/>
    <w:rsid w:val="003C413A"/>
    <w:rsid w:val="003C4830"/>
    <w:rsid w:val="003C4BBF"/>
    <w:rsid w:val="003C65AC"/>
    <w:rsid w:val="003D0211"/>
    <w:rsid w:val="003D06A1"/>
    <w:rsid w:val="003D0917"/>
    <w:rsid w:val="003D4396"/>
    <w:rsid w:val="003D4AE8"/>
    <w:rsid w:val="003D6DC7"/>
    <w:rsid w:val="003D7D46"/>
    <w:rsid w:val="003E138C"/>
    <w:rsid w:val="003E474D"/>
    <w:rsid w:val="003E6946"/>
    <w:rsid w:val="003F1B92"/>
    <w:rsid w:val="003F2786"/>
    <w:rsid w:val="004016A0"/>
    <w:rsid w:val="004055F2"/>
    <w:rsid w:val="004104CF"/>
    <w:rsid w:val="00413A31"/>
    <w:rsid w:val="00414AAE"/>
    <w:rsid w:val="004166EB"/>
    <w:rsid w:val="0041680D"/>
    <w:rsid w:val="004232AB"/>
    <w:rsid w:val="004243E0"/>
    <w:rsid w:val="004259CC"/>
    <w:rsid w:val="00425CBE"/>
    <w:rsid w:val="0043062A"/>
    <w:rsid w:val="004316BB"/>
    <w:rsid w:val="004340F8"/>
    <w:rsid w:val="00434252"/>
    <w:rsid w:val="00434C3A"/>
    <w:rsid w:val="00436CB0"/>
    <w:rsid w:val="004421A9"/>
    <w:rsid w:val="0044576E"/>
    <w:rsid w:val="004469C6"/>
    <w:rsid w:val="004545D3"/>
    <w:rsid w:val="0045488E"/>
    <w:rsid w:val="00455BAF"/>
    <w:rsid w:val="00455E75"/>
    <w:rsid w:val="00457A7A"/>
    <w:rsid w:val="00460046"/>
    <w:rsid w:val="00463C8D"/>
    <w:rsid w:val="004657F2"/>
    <w:rsid w:val="004724D6"/>
    <w:rsid w:val="00475CAC"/>
    <w:rsid w:val="004778FF"/>
    <w:rsid w:val="00477BE5"/>
    <w:rsid w:val="00484732"/>
    <w:rsid w:val="00485A72"/>
    <w:rsid w:val="00485E37"/>
    <w:rsid w:val="004869B4"/>
    <w:rsid w:val="00490714"/>
    <w:rsid w:val="0049726C"/>
    <w:rsid w:val="004A0657"/>
    <w:rsid w:val="004A111A"/>
    <w:rsid w:val="004A1AF0"/>
    <w:rsid w:val="004A2C24"/>
    <w:rsid w:val="004A3326"/>
    <w:rsid w:val="004A3920"/>
    <w:rsid w:val="004A4851"/>
    <w:rsid w:val="004A5F6A"/>
    <w:rsid w:val="004A7067"/>
    <w:rsid w:val="004A71F7"/>
    <w:rsid w:val="004B532E"/>
    <w:rsid w:val="004B765B"/>
    <w:rsid w:val="004C0710"/>
    <w:rsid w:val="004C0BF2"/>
    <w:rsid w:val="004C412A"/>
    <w:rsid w:val="004C521C"/>
    <w:rsid w:val="004C55CE"/>
    <w:rsid w:val="004D1B13"/>
    <w:rsid w:val="004D2390"/>
    <w:rsid w:val="004D28D4"/>
    <w:rsid w:val="004D2FBB"/>
    <w:rsid w:val="004D38F0"/>
    <w:rsid w:val="004D3F83"/>
    <w:rsid w:val="004D50EA"/>
    <w:rsid w:val="004D66CB"/>
    <w:rsid w:val="004D7702"/>
    <w:rsid w:val="004D78BA"/>
    <w:rsid w:val="004E3473"/>
    <w:rsid w:val="004E3543"/>
    <w:rsid w:val="004E4EE5"/>
    <w:rsid w:val="004E5C97"/>
    <w:rsid w:val="004E6656"/>
    <w:rsid w:val="004E745C"/>
    <w:rsid w:val="004F1F79"/>
    <w:rsid w:val="004F4620"/>
    <w:rsid w:val="004F48E7"/>
    <w:rsid w:val="004F7C37"/>
    <w:rsid w:val="004F7DB0"/>
    <w:rsid w:val="00500031"/>
    <w:rsid w:val="005006CF"/>
    <w:rsid w:val="00500FFF"/>
    <w:rsid w:val="005025CE"/>
    <w:rsid w:val="0050595F"/>
    <w:rsid w:val="00511681"/>
    <w:rsid w:val="00516C5B"/>
    <w:rsid w:val="00520F1B"/>
    <w:rsid w:val="00520FD4"/>
    <w:rsid w:val="005220FF"/>
    <w:rsid w:val="00523170"/>
    <w:rsid w:val="00523AD7"/>
    <w:rsid w:val="00527B0E"/>
    <w:rsid w:val="00527B95"/>
    <w:rsid w:val="00535721"/>
    <w:rsid w:val="00536BB8"/>
    <w:rsid w:val="00537DA0"/>
    <w:rsid w:val="0054003D"/>
    <w:rsid w:val="0054091C"/>
    <w:rsid w:val="00541F37"/>
    <w:rsid w:val="00542132"/>
    <w:rsid w:val="00546463"/>
    <w:rsid w:val="00553374"/>
    <w:rsid w:val="00554B7F"/>
    <w:rsid w:val="005561F3"/>
    <w:rsid w:val="00557722"/>
    <w:rsid w:val="0056018D"/>
    <w:rsid w:val="0056068E"/>
    <w:rsid w:val="00562DFA"/>
    <w:rsid w:val="0056300D"/>
    <w:rsid w:val="00565082"/>
    <w:rsid w:val="00566E4A"/>
    <w:rsid w:val="00566F46"/>
    <w:rsid w:val="00571D2B"/>
    <w:rsid w:val="00573387"/>
    <w:rsid w:val="00574E97"/>
    <w:rsid w:val="0057528E"/>
    <w:rsid w:val="00575BDC"/>
    <w:rsid w:val="00576151"/>
    <w:rsid w:val="005803C6"/>
    <w:rsid w:val="00581CD1"/>
    <w:rsid w:val="0058222D"/>
    <w:rsid w:val="005833C4"/>
    <w:rsid w:val="00584B15"/>
    <w:rsid w:val="00585A02"/>
    <w:rsid w:val="00586AA8"/>
    <w:rsid w:val="00587840"/>
    <w:rsid w:val="005902D1"/>
    <w:rsid w:val="00592A36"/>
    <w:rsid w:val="005939EC"/>
    <w:rsid w:val="005A174F"/>
    <w:rsid w:val="005A29E8"/>
    <w:rsid w:val="005A422A"/>
    <w:rsid w:val="005A4BF9"/>
    <w:rsid w:val="005A642E"/>
    <w:rsid w:val="005B1FF5"/>
    <w:rsid w:val="005B49A5"/>
    <w:rsid w:val="005B5AA5"/>
    <w:rsid w:val="005B5CE4"/>
    <w:rsid w:val="005B6B3B"/>
    <w:rsid w:val="005B6F0B"/>
    <w:rsid w:val="005B771A"/>
    <w:rsid w:val="005C0CBF"/>
    <w:rsid w:val="005C269F"/>
    <w:rsid w:val="005C2991"/>
    <w:rsid w:val="005C519C"/>
    <w:rsid w:val="005D08E0"/>
    <w:rsid w:val="005D277C"/>
    <w:rsid w:val="005D5C69"/>
    <w:rsid w:val="005E3EEC"/>
    <w:rsid w:val="005E40B8"/>
    <w:rsid w:val="005E49CE"/>
    <w:rsid w:val="005E5EF5"/>
    <w:rsid w:val="005E7A93"/>
    <w:rsid w:val="005E7D77"/>
    <w:rsid w:val="005F2006"/>
    <w:rsid w:val="005F47A7"/>
    <w:rsid w:val="005F6BDB"/>
    <w:rsid w:val="005F6C48"/>
    <w:rsid w:val="005F7D84"/>
    <w:rsid w:val="006019F2"/>
    <w:rsid w:val="006027FF"/>
    <w:rsid w:val="0060326D"/>
    <w:rsid w:val="006034D0"/>
    <w:rsid w:val="0060398D"/>
    <w:rsid w:val="0061159D"/>
    <w:rsid w:val="00611617"/>
    <w:rsid w:val="00613442"/>
    <w:rsid w:val="006163DA"/>
    <w:rsid w:val="006164E7"/>
    <w:rsid w:val="006178FE"/>
    <w:rsid w:val="00617F5D"/>
    <w:rsid w:val="00622E40"/>
    <w:rsid w:val="006256BC"/>
    <w:rsid w:val="006258C5"/>
    <w:rsid w:val="00626271"/>
    <w:rsid w:val="00627D6F"/>
    <w:rsid w:val="0063002B"/>
    <w:rsid w:val="00635A0D"/>
    <w:rsid w:val="00640BC9"/>
    <w:rsid w:val="00643727"/>
    <w:rsid w:val="0064377F"/>
    <w:rsid w:val="00643C27"/>
    <w:rsid w:val="00646899"/>
    <w:rsid w:val="00653583"/>
    <w:rsid w:val="006538E9"/>
    <w:rsid w:val="00657098"/>
    <w:rsid w:val="0065713A"/>
    <w:rsid w:val="00665557"/>
    <w:rsid w:val="006715EC"/>
    <w:rsid w:val="00671CE8"/>
    <w:rsid w:val="006745C2"/>
    <w:rsid w:val="00674DC2"/>
    <w:rsid w:val="00676F90"/>
    <w:rsid w:val="0068240B"/>
    <w:rsid w:val="0068295E"/>
    <w:rsid w:val="00684261"/>
    <w:rsid w:val="006859D7"/>
    <w:rsid w:val="00686584"/>
    <w:rsid w:val="006867FD"/>
    <w:rsid w:val="006876BF"/>
    <w:rsid w:val="00690BAA"/>
    <w:rsid w:val="0069178B"/>
    <w:rsid w:val="00692333"/>
    <w:rsid w:val="00692AAE"/>
    <w:rsid w:val="00693DB7"/>
    <w:rsid w:val="0069790D"/>
    <w:rsid w:val="00697CA2"/>
    <w:rsid w:val="006A070A"/>
    <w:rsid w:val="006A2A46"/>
    <w:rsid w:val="006A2CBF"/>
    <w:rsid w:val="006A43B8"/>
    <w:rsid w:val="006A7B54"/>
    <w:rsid w:val="006B1812"/>
    <w:rsid w:val="006B39AF"/>
    <w:rsid w:val="006B450F"/>
    <w:rsid w:val="006B5977"/>
    <w:rsid w:val="006B6C6F"/>
    <w:rsid w:val="006B6DB4"/>
    <w:rsid w:val="006C178F"/>
    <w:rsid w:val="006C23AC"/>
    <w:rsid w:val="006C559D"/>
    <w:rsid w:val="006C7C12"/>
    <w:rsid w:val="006D414A"/>
    <w:rsid w:val="006D65EA"/>
    <w:rsid w:val="006D73D5"/>
    <w:rsid w:val="006D7ADB"/>
    <w:rsid w:val="006D7ADD"/>
    <w:rsid w:val="006E030C"/>
    <w:rsid w:val="006E0380"/>
    <w:rsid w:val="006E0681"/>
    <w:rsid w:val="006E0859"/>
    <w:rsid w:val="006E402A"/>
    <w:rsid w:val="006E69C9"/>
    <w:rsid w:val="006E6BCF"/>
    <w:rsid w:val="006E7DE3"/>
    <w:rsid w:val="006F2551"/>
    <w:rsid w:val="006F4804"/>
    <w:rsid w:val="006F58FE"/>
    <w:rsid w:val="006F7DF4"/>
    <w:rsid w:val="00701E8E"/>
    <w:rsid w:val="007028AB"/>
    <w:rsid w:val="00703FDD"/>
    <w:rsid w:val="00704A74"/>
    <w:rsid w:val="007075B0"/>
    <w:rsid w:val="00711942"/>
    <w:rsid w:val="00713BFF"/>
    <w:rsid w:val="00714482"/>
    <w:rsid w:val="007147B4"/>
    <w:rsid w:val="00714A27"/>
    <w:rsid w:val="00716E32"/>
    <w:rsid w:val="00717085"/>
    <w:rsid w:val="0071723F"/>
    <w:rsid w:val="007173A3"/>
    <w:rsid w:val="00720074"/>
    <w:rsid w:val="007215FD"/>
    <w:rsid w:val="00722DFD"/>
    <w:rsid w:val="007255CC"/>
    <w:rsid w:val="007258A2"/>
    <w:rsid w:val="00730905"/>
    <w:rsid w:val="00730F97"/>
    <w:rsid w:val="007317B7"/>
    <w:rsid w:val="00731AE7"/>
    <w:rsid w:val="00731B1E"/>
    <w:rsid w:val="007321F8"/>
    <w:rsid w:val="00733E04"/>
    <w:rsid w:val="00735D98"/>
    <w:rsid w:val="007371C0"/>
    <w:rsid w:val="00743A09"/>
    <w:rsid w:val="00743A58"/>
    <w:rsid w:val="00743DFC"/>
    <w:rsid w:val="00743EB2"/>
    <w:rsid w:val="00745501"/>
    <w:rsid w:val="00745A67"/>
    <w:rsid w:val="007563B5"/>
    <w:rsid w:val="00756DF2"/>
    <w:rsid w:val="00757109"/>
    <w:rsid w:val="00757985"/>
    <w:rsid w:val="00760333"/>
    <w:rsid w:val="00761E32"/>
    <w:rsid w:val="00764B23"/>
    <w:rsid w:val="00765AF3"/>
    <w:rsid w:val="00765F73"/>
    <w:rsid w:val="00766197"/>
    <w:rsid w:val="00767A6C"/>
    <w:rsid w:val="007737A1"/>
    <w:rsid w:val="007747EB"/>
    <w:rsid w:val="00777D14"/>
    <w:rsid w:val="00787E05"/>
    <w:rsid w:val="007912D5"/>
    <w:rsid w:val="00791524"/>
    <w:rsid w:val="00792A5E"/>
    <w:rsid w:val="00792D6D"/>
    <w:rsid w:val="0079501E"/>
    <w:rsid w:val="00796028"/>
    <w:rsid w:val="007A2434"/>
    <w:rsid w:val="007A2C30"/>
    <w:rsid w:val="007A4D4F"/>
    <w:rsid w:val="007B0395"/>
    <w:rsid w:val="007B19F3"/>
    <w:rsid w:val="007B6048"/>
    <w:rsid w:val="007B71D4"/>
    <w:rsid w:val="007B76AE"/>
    <w:rsid w:val="007B7C87"/>
    <w:rsid w:val="007C15E4"/>
    <w:rsid w:val="007C1619"/>
    <w:rsid w:val="007C4CD0"/>
    <w:rsid w:val="007C58D6"/>
    <w:rsid w:val="007C5D57"/>
    <w:rsid w:val="007C6288"/>
    <w:rsid w:val="007C6F3A"/>
    <w:rsid w:val="007D05E8"/>
    <w:rsid w:val="007D3AA3"/>
    <w:rsid w:val="007D4D31"/>
    <w:rsid w:val="007D6D76"/>
    <w:rsid w:val="007D6E77"/>
    <w:rsid w:val="007E1760"/>
    <w:rsid w:val="007E2116"/>
    <w:rsid w:val="007E2F50"/>
    <w:rsid w:val="007E325D"/>
    <w:rsid w:val="007E3596"/>
    <w:rsid w:val="007E72D9"/>
    <w:rsid w:val="007E79D0"/>
    <w:rsid w:val="007F0F7F"/>
    <w:rsid w:val="007F22C2"/>
    <w:rsid w:val="007F3E40"/>
    <w:rsid w:val="007F6808"/>
    <w:rsid w:val="007F6BEE"/>
    <w:rsid w:val="007F6F79"/>
    <w:rsid w:val="008009A4"/>
    <w:rsid w:val="00800A45"/>
    <w:rsid w:val="00800B5D"/>
    <w:rsid w:val="008030D0"/>
    <w:rsid w:val="00803ACA"/>
    <w:rsid w:val="008049AC"/>
    <w:rsid w:val="008055C2"/>
    <w:rsid w:val="00805DB9"/>
    <w:rsid w:val="008064EF"/>
    <w:rsid w:val="008170DE"/>
    <w:rsid w:val="0082059B"/>
    <w:rsid w:val="00822C5B"/>
    <w:rsid w:val="00826371"/>
    <w:rsid w:val="00827760"/>
    <w:rsid w:val="008279EB"/>
    <w:rsid w:val="00827D6D"/>
    <w:rsid w:val="00833423"/>
    <w:rsid w:val="008337D5"/>
    <w:rsid w:val="008415D4"/>
    <w:rsid w:val="00844353"/>
    <w:rsid w:val="00847052"/>
    <w:rsid w:val="00852107"/>
    <w:rsid w:val="00857827"/>
    <w:rsid w:val="0086384C"/>
    <w:rsid w:val="0086565E"/>
    <w:rsid w:val="00866A46"/>
    <w:rsid w:val="0086714E"/>
    <w:rsid w:val="00872F5E"/>
    <w:rsid w:val="00874A61"/>
    <w:rsid w:val="008777BC"/>
    <w:rsid w:val="0088046F"/>
    <w:rsid w:val="0088187A"/>
    <w:rsid w:val="00884AAE"/>
    <w:rsid w:val="008863FD"/>
    <w:rsid w:val="00892BB6"/>
    <w:rsid w:val="00892D2E"/>
    <w:rsid w:val="00893D5D"/>
    <w:rsid w:val="00894486"/>
    <w:rsid w:val="00896D1F"/>
    <w:rsid w:val="008A05D2"/>
    <w:rsid w:val="008A2409"/>
    <w:rsid w:val="008A3E10"/>
    <w:rsid w:val="008A5D55"/>
    <w:rsid w:val="008B0D54"/>
    <w:rsid w:val="008B1940"/>
    <w:rsid w:val="008B64B3"/>
    <w:rsid w:val="008C3CA0"/>
    <w:rsid w:val="008C58EE"/>
    <w:rsid w:val="008C6D6F"/>
    <w:rsid w:val="008D2C66"/>
    <w:rsid w:val="008D3AEF"/>
    <w:rsid w:val="008D4B5B"/>
    <w:rsid w:val="008D4F32"/>
    <w:rsid w:val="008D6159"/>
    <w:rsid w:val="008E1D05"/>
    <w:rsid w:val="008E2F32"/>
    <w:rsid w:val="008E40F6"/>
    <w:rsid w:val="008E5969"/>
    <w:rsid w:val="008E61FB"/>
    <w:rsid w:val="008E68F3"/>
    <w:rsid w:val="008E6FD3"/>
    <w:rsid w:val="008F0EC8"/>
    <w:rsid w:val="008F1CB7"/>
    <w:rsid w:val="008F2006"/>
    <w:rsid w:val="008F395F"/>
    <w:rsid w:val="008F42A3"/>
    <w:rsid w:val="008F4D6D"/>
    <w:rsid w:val="008F60D9"/>
    <w:rsid w:val="008F634D"/>
    <w:rsid w:val="008F74B7"/>
    <w:rsid w:val="00900ABC"/>
    <w:rsid w:val="009041EE"/>
    <w:rsid w:val="009079D8"/>
    <w:rsid w:val="009115A4"/>
    <w:rsid w:val="009148F1"/>
    <w:rsid w:val="00914A5D"/>
    <w:rsid w:val="00914D97"/>
    <w:rsid w:val="00915CA2"/>
    <w:rsid w:val="009174A7"/>
    <w:rsid w:val="00920A8D"/>
    <w:rsid w:val="00921B5E"/>
    <w:rsid w:val="00924422"/>
    <w:rsid w:val="00930990"/>
    <w:rsid w:val="009312F0"/>
    <w:rsid w:val="009313DB"/>
    <w:rsid w:val="00933157"/>
    <w:rsid w:val="009349B8"/>
    <w:rsid w:val="009378FB"/>
    <w:rsid w:val="009412F0"/>
    <w:rsid w:val="0094192C"/>
    <w:rsid w:val="00941EAB"/>
    <w:rsid w:val="00942617"/>
    <w:rsid w:val="009439A8"/>
    <w:rsid w:val="0094547E"/>
    <w:rsid w:val="009465B8"/>
    <w:rsid w:val="00946DB8"/>
    <w:rsid w:val="00947975"/>
    <w:rsid w:val="00952CE6"/>
    <w:rsid w:val="0095548C"/>
    <w:rsid w:val="00957AB8"/>
    <w:rsid w:val="00957DE9"/>
    <w:rsid w:val="0096112A"/>
    <w:rsid w:val="0096360D"/>
    <w:rsid w:val="00963C79"/>
    <w:rsid w:val="00965B4E"/>
    <w:rsid w:val="00965DBF"/>
    <w:rsid w:val="00966204"/>
    <w:rsid w:val="00966D80"/>
    <w:rsid w:val="009671D9"/>
    <w:rsid w:val="00970272"/>
    <w:rsid w:val="00970F9D"/>
    <w:rsid w:val="00971873"/>
    <w:rsid w:val="00973FB0"/>
    <w:rsid w:val="00977F48"/>
    <w:rsid w:val="0098240F"/>
    <w:rsid w:val="0098539A"/>
    <w:rsid w:val="009855DD"/>
    <w:rsid w:val="0098761D"/>
    <w:rsid w:val="0099032B"/>
    <w:rsid w:val="009907AF"/>
    <w:rsid w:val="00990894"/>
    <w:rsid w:val="00991345"/>
    <w:rsid w:val="009951E0"/>
    <w:rsid w:val="009A14D2"/>
    <w:rsid w:val="009A163F"/>
    <w:rsid w:val="009A1C5B"/>
    <w:rsid w:val="009A224A"/>
    <w:rsid w:val="009A2F44"/>
    <w:rsid w:val="009A324E"/>
    <w:rsid w:val="009A68F8"/>
    <w:rsid w:val="009A75E2"/>
    <w:rsid w:val="009B05AB"/>
    <w:rsid w:val="009B09C3"/>
    <w:rsid w:val="009B1836"/>
    <w:rsid w:val="009B46F1"/>
    <w:rsid w:val="009B5883"/>
    <w:rsid w:val="009B65B6"/>
    <w:rsid w:val="009B7061"/>
    <w:rsid w:val="009B7D0E"/>
    <w:rsid w:val="009C1418"/>
    <w:rsid w:val="009C382A"/>
    <w:rsid w:val="009D38FE"/>
    <w:rsid w:val="009D3905"/>
    <w:rsid w:val="009D6E8F"/>
    <w:rsid w:val="009E0DE8"/>
    <w:rsid w:val="009E5445"/>
    <w:rsid w:val="009E551D"/>
    <w:rsid w:val="009E78E7"/>
    <w:rsid w:val="009F35D8"/>
    <w:rsid w:val="009F376B"/>
    <w:rsid w:val="009F4AB4"/>
    <w:rsid w:val="009F56C3"/>
    <w:rsid w:val="009F5CA9"/>
    <w:rsid w:val="009F6F6C"/>
    <w:rsid w:val="00A01AC3"/>
    <w:rsid w:val="00A04567"/>
    <w:rsid w:val="00A13013"/>
    <w:rsid w:val="00A1398A"/>
    <w:rsid w:val="00A148FA"/>
    <w:rsid w:val="00A154F2"/>
    <w:rsid w:val="00A15AC8"/>
    <w:rsid w:val="00A21042"/>
    <w:rsid w:val="00A2278A"/>
    <w:rsid w:val="00A23A53"/>
    <w:rsid w:val="00A25014"/>
    <w:rsid w:val="00A264B6"/>
    <w:rsid w:val="00A31F6A"/>
    <w:rsid w:val="00A32DE0"/>
    <w:rsid w:val="00A34CE2"/>
    <w:rsid w:val="00A35D56"/>
    <w:rsid w:val="00A363FF"/>
    <w:rsid w:val="00A420FB"/>
    <w:rsid w:val="00A458A5"/>
    <w:rsid w:val="00A45E7B"/>
    <w:rsid w:val="00A46FCB"/>
    <w:rsid w:val="00A478A9"/>
    <w:rsid w:val="00A47B7D"/>
    <w:rsid w:val="00A5098F"/>
    <w:rsid w:val="00A55D48"/>
    <w:rsid w:val="00A56855"/>
    <w:rsid w:val="00A575E4"/>
    <w:rsid w:val="00A62989"/>
    <w:rsid w:val="00A6392C"/>
    <w:rsid w:val="00A6539E"/>
    <w:rsid w:val="00A66E24"/>
    <w:rsid w:val="00A72FE6"/>
    <w:rsid w:val="00A81C5C"/>
    <w:rsid w:val="00A83BAD"/>
    <w:rsid w:val="00A863DA"/>
    <w:rsid w:val="00A87D58"/>
    <w:rsid w:val="00A9105F"/>
    <w:rsid w:val="00A91680"/>
    <w:rsid w:val="00A91A38"/>
    <w:rsid w:val="00A934D3"/>
    <w:rsid w:val="00A93FB6"/>
    <w:rsid w:val="00A9678A"/>
    <w:rsid w:val="00AA2EA6"/>
    <w:rsid w:val="00AA6279"/>
    <w:rsid w:val="00AA7138"/>
    <w:rsid w:val="00AA78D6"/>
    <w:rsid w:val="00AA7973"/>
    <w:rsid w:val="00AB04B4"/>
    <w:rsid w:val="00AB0FAE"/>
    <w:rsid w:val="00AB250D"/>
    <w:rsid w:val="00AB3E35"/>
    <w:rsid w:val="00AC23F1"/>
    <w:rsid w:val="00AC2C7C"/>
    <w:rsid w:val="00AC5462"/>
    <w:rsid w:val="00AC6254"/>
    <w:rsid w:val="00AC6963"/>
    <w:rsid w:val="00AD025C"/>
    <w:rsid w:val="00AD2057"/>
    <w:rsid w:val="00AD21A3"/>
    <w:rsid w:val="00AD2A07"/>
    <w:rsid w:val="00AD3811"/>
    <w:rsid w:val="00AD727B"/>
    <w:rsid w:val="00AE1EF9"/>
    <w:rsid w:val="00AE4D75"/>
    <w:rsid w:val="00AE6C6B"/>
    <w:rsid w:val="00AF0F18"/>
    <w:rsid w:val="00AF24C7"/>
    <w:rsid w:val="00AF4D60"/>
    <w:rsid w:val="00AF5509"/>
    <w:rsid w:val="00AF5660"/>
    <w:rsid w:val="00AF783D"/>
    <w:rsid w:val="00B00B5F"/>
    <w:rsid w:val="00B02730"/>
    <w:rsid w:val="00B03B94"/>
    <w:rsid w:val="00B040C3"/>
    <w:rsid w:val="00B109C4"/>
    <w:rsid w:val="00B1156A"/>
    <w:rsid w:val="00B16C03"/>
    <w:rsid w:val="00B17AE8"/>
    <w:rsid w:val="00B2036A"/>
    <w:rsid w:val="00B21B3B"/>
    <w:rsid w:val="00B252F4"/>
    <w:rsid w:val="00B258FA"/>
    <w:rsid w:val="00B26DC3"/>
    <w:rsid w:val="00B26FDC"/>
    <w:rsid w:val="00B27657"/>
    <w:rsid w:val="00B327DB"/>
    <w:rsid w:val="00B32B5E"/>
    <w:rsid w:val="00B3362C"/>
    <w:rsid w:val="00B4295F"/>
    <w:rsid w:val="00B44045"/>
    <w:rsid w:val="00B44DB4"/>
    <w:rsid w:val="00B453D7"/>
    <w:rsid w:val="00B510F2"/>
    <w:rsid w:val="00B52947"/>
    <w:rsid w:val="00B546FC"/>
    <w:rsid w:val="00B60D11"/>
    <w:rsid w:val="00B644FA"/>
    <w:rsid w:val="00B65F85"/>
    <w:rsid w:val="00B66B5F"/>
    <w:rsid w:val="00B676F1"/>
    <w:rsid w:val="00B678AE"/>
    <w:rsid w:val="00B769A7"/>
    <w:rsid w:val="00B77EFA"/>
    <w:rsid w:val="00B802EA"/>
    <w:rsid w:val="00B82D80"/>
    <w:rsid w:val="00B83889"/>
    <w:rsid w:val="00B93C0C"/>
    <w:rsid w:val="00BA01D0"/>
    <w:rsid w:val="00BA0967"/>
    <w:rsid w:val="00BA41A1"/>
    <w:rsid w:val="00BA6F00"/>
    <w:rsid w:val="00BA7FC8"/>
    <w:rsid w:val="00BB17D6"/>
    <w:rsid w:val="00BB1B6C"/>
    <w:rsid w:val="00BB21A8"/>
    <w:rsid w:val="00BC092C"/>
    <w:rsid w:val="00BD05B0"/>
    <w:rsid w:val="00BD0DEB"/>
    <w:rsid w:val="00BD2B33"/>
    <w:rsid w:val="00BD368D"/>
    <w:rsid w:val="00BD6CEE"/>
    <w:rsid w:val="00BE114A"/>
    <w:rsid w:val="00BE3D29"/>
    <w:rsid w:val="00BF0188"/>
    <w:rsid w:val="00BF1090"/>
    <w:rsid w:val="00BF15EE"/>
    <w:rsid w:val="00BF23F0"/>
    <w:rsid w:val="00BF3810"/>
    <w:rsid w:val="00BF3825"/>
    <w:rsid w:val="00BF5253"/>
    <w:rsid w:val="00BF6CFD"/>
    <w:rsid w:val="00BF725C"/>
    <w:rsid w:val="00C009C3"/>
    <w:rsid w:val="00C00B69"/>
    <w:rsid w:val="00C04792"/>
    <w:rsid w:val="00C04867"/>
    <w:rsid w:val="00C1300A"/>
    <w:rsid w:val="00C15107"/>
    <w:rsid w:val="00C15BE6"/>
    <w:rsid w:val="00C22D83"/>
    <w:rsid w:val="00C25470"/>
    <w:rsid w:val="00C32EC8"/>
    <w:rsid w:val="00C337EB"/>
    <w:rsid w:val="00C33F95"/>
    <w:rsid w:val="00C3625F"/>
    <w:rsid w:val="00C37594"/>
    <w:rsid w:val="00C375BE"/>
    <w:rsid w:val="00C472C6"/>
    <w:rsid w:val="00C47EFE"/>
    <w:rsid w:val="00C5046F"/>
    <w:rsid w:val="00C51F7B"/>
    <w:rsid w:val="00C54089"/>
    <w:rsid w:val="00C54736"/>
    <w:rsid w:val="00C60A5D"/>
    <w:rsid w:val="00C6209C"/>
    <w:rsid w:val="00C63887"/>
    <w:rsid w:val="00C70297"/>
    <w:rsid w:val="00C70652"/>
    <w:rsid w:val="00C72AE6"/>
    <w:rsid w:val="00C77055"/>
    <w:rsid w:val="00C8223A"/>
    <w:rsid w:val="00C8643C"/>
    <w:rsid w:val="00C86856"/>
    <w:rsid w:val="00C90372"/>
    <w:rsid w:val="00C909DC"/>
    <w:rsid w:val="00CA0F72"/>
    <w:rsid w:val="00CA3D12"/>
    <w:rsid w:val="00CA5ED3"/>
    <w:rsid w:val="00CB0272"/>
    <w:rsid w:val="00CB35E7"/>
    <w:rsid w:val="00CB753E"/>
    <w:rsid w:val="00CC0B1F"/>
    <w:rsid w:val="00CC6CCA"/>
    <w:rsid w:val="00CC6E57"/>
    <w:rsid w:val="00CD1291"/>
    <w:rsid w:val="00CD484D"/>
    <w:rsid w:val="00CD7B64"/>
    <w:rsid w:val="00CE04CB"/>
    <w:rsid w:val="00CE2022"/>
    <w:rsid w:val="00CE548B"/>
    <w:rsid w:val="00CF678F"/>
    <w:rsid w:val="00CF73AA"/>
    <w:rsid w:val="00D04A19"/>
    <w:rsid w:val="00D05F6D"/>
    <w:rsid w:val="00D07F28"/>
    <w:rsid w:val="00D12135"/>
    <w:rsid w:val="00D13C3F"/>
    <w:rsid w:val="00D16D06"/>
    <w:rsid w:val="00D17492"/>
    <w:rsid w:val="00D211F9"/>
    <w:rsid w:val="00D224D9"/>
    <w:rsid w:val="00D23C3B"/>
    <w:rsid w:val="00D265C1"/>
    <w:rsid w:val="00D30248"/>
    <w:rsid w:val="00D328C4"/>
    <w:rsid w:val="00D35021"/>
    <w:rsid w:val="00D3560C"/>
    <w:rsid w:val="00D364B2"/>
    <w:rsid w:val="00D44E15"/>
    <w:rsid w:val="00D51B21"/>
    <w:rsid w:val="00D52581"/>
    <w:rsid w:val="00D53E11"/>
    <w:rsid w:val="00D548A8"/>
    <w:rsid w:val="00D54E3A"/>
    <w:rsid w:val="00D55717"/>
    <w:rsid w:val="00D5757F"/>
    <w:rsid w:val="00D60B1F"/>
    <w:rsid w:val="00D71853"/>
    <w:rsid w:val="00D73BC4"/>
    <w:rsid w:val="00D7409E"/>
    <w:rsid w:val="00D748F1"/>
    <w:rsid w:val="00D77B22"/>
    <w:rsid w:val="00D77F67"/>
    <w:rsid w:val="00D813F7"/>
    <w:rsid w:val="00D82149"/>
    <w:rsid w:val="00D827B3"/>
    <w:rsid w:val="00D84B66"/>
    <w:rsid w:val="00D84C3E"/>
    <w:rsid w:val="00D86390"/>
    <w:rsid w:val="00D86D75"/>
    <w:rsid w:val="00D87EA9"/>
    <w:rsid w:val="00D901DB"/>
    <w:rsid w:val="00D9216F"/>
    <w:rsid w:val="00D94038"/>
    <w:rsid w:val="00D94CFF"/>
    <w:rsid w:val="00D97530"/>
    <w:rsid w:val="00DA50BB"/>
    <w:rsid w:val="00DA7ADA"/>
    <w:rsid w:val="00DB1063"/>
    <w:rsid w:val="00DD04D8"/>
    <w:rsid w:val="00DD06AB"/>
    <w:rsid w:val="00DD0B27"/>
    <w:rsid w:val="00DD0D2E"/>
    <w:rsid w:val="00DD3212"/>
    <w:rsid w:val="00DD4C0C"/>
    <w:rsid w:val="00DE26D5"/>
    <w:rsid w:val="00DE4948"/>
    <w:rsid w:val="00DE7F8D"/>
    <w:rsid w:val="00DF0A5A"/>
    <w:rsid w:val="00DF4F48"/>
    <w:rsid w:val="00DF5DBB"/>
    <w:rsid w:val="00E0465D"/>
    <w:rsid w:val="00E07336"/>
    <w:rsid w:val="00E10C5C"/>
    <w:rsid w:val="00E10D56"/>
    <w:rsid w:val="00E1156B"/>
    <w:rsid w:val="00E11FE7"/>
    <w:rsid w:val="00E1231C"/>
    <w:rsid w:val="00E15D7F"/>
    <w:rsid w:val="00E1741E"/>
    <w:rsid w:val="00E23693"/>
    <w:rsid w:val="00E2379E"/>
    <w:rsid w:val="00E2407D"/>
    <w:rsid w:val="00E264E6"/>
    <w:rsid w:val="00E35353"/>
    <w:rsid w:val="00E36102"/>
    <w:rsid w:val="00E41023"/>
    <w:rsid w:val="00E439DE"/>
    <w:rsid w:val="00E46090"/>
    <w:rsid w:val="00E471A9"/>
    <w:rsid w:val="00E5089F"/>
    <w:rsid w:val="00E532AB"/>
    <w:rsid w:val="00E53322"/>
    <w:rsid w:val="00E56653"/>
    <w:rsid w:val="00E60240"/>
    <w:rsid w:val="00E61F98"/>
    <w:rsid w:val="00E64EFD"/>
    <w:rsid w:val="00E6660F"/>
    <w:rsid w:val="00E67258"/>
    <w:rsid w:val="00E679EE"/>
    <w:rsid w:val="00E67E6A"/>
    <w:rsid w:val="00E70038"/>
    <w:rsid w:val="00E700B0"/>
    <w:rsid w:val="00E71509"/>
    <w:rsid w:val="00E725F9"/>
    <w:rsid w:val="00E81C7B"/>
    <w:rsid w:val="00E823ED"/>
    <w:rsid w:val="00E828A5"/>
    <w:rsid w:val="00E8334D"/>
    <w:rsid w:val="00E84D4D"/>
    <w:rsid w:val="00E860CC"/>
    <w:rsid w:val="00E8635B"/>
    <w:rsid w:val="00E9349A"/>
    <w:rsid w:val="00E93597"/>
    <w:rsid w:val="00E95DB0"/>
    <w:rsid w:val="00EA5F66"/>
    <w:rsid w:val="00EB459A"/>
    <w:rsid w:val="00EC239E"/>
    <w:rsid w:val="00EC2E63"/>
    <w:rsid w:val="00EC49ED"/>
    <w:rsid w:val="00EC4A4C"/>
    <w:rsid w:val="00EC4EFE"/>
    <w:rsid w:val="00EC661E"/>
    <w:rsid w:val="00ED31E1"/>
    <w:rsid w:val="00ED6902"/>
    <w:rsid w:val="00ED7278"/>
    <w:rsid w:val="00ED7BDB"/>
    <w:rsid w:val="00EE0328"/>
    <w:rsid w:val="00EE09E7"/>
    <w:rsid w:val="00EE1103"/>
    <w:rsid w:val="00EE120C"/>
    <w:rsid w:val="00EE35E5"/>
    <w:rsid w:val="00EE43B7"/>
    <w:rsid w:val="00EE5082"/>
    <w:rsid w:val="00EE62A7"/>
    <w:rsid w:val="00EE6EF7"/>
    <w:rsid w:val="00EF1746"/>
    <w:rsid w:val="00EF5E4F"/>
    <w:rsid w:val="00EF5E5C"/>
    <w:rsid w:val="00EF6408"/>
    <w:rsid w:val="00EF6CA6"/>
    <w:rsid w:val="00F00497"/>
    <w:rsid w:val="00F00886"/>
    <w:rsid w:val="00F00AE7"/>
    <w:rsid w:val="00F027B0"/>
    <w:rsid w:val="00F03FCF"/>
    <w:rsid w:val="00F03FE0"/>
    <w:rsid w:val="00F051D7"/>
    <w:rsid w:val="00F064E7"/>
    <w:rsid w:val="00F06F9A"/>
    <w:rsid w:val="00F12864"/>
    <w:rsid w:val="00F12CCF"/>
    <w:rsid w:val="00F12D92"/>
    <w:rsid w:val="00F13515"/>
    <w:rsid w:val="00F13765"/>
    <w:rsid w:val="00F139FC"/>
    <w:rsid w:val="00F145AD"/>
    <w:rsid w:val="00F145D3"/>
    <w:rsid w:val="00F15DAA"/>
    <w:rsid w:val="00F17A60"/>
    <w:rsid w:val="00F21E5D"/>
    <w:rsid w:val="00F22CAE"/>
    <w:rsid w:val="00F23D98"/>
    <w:rsid w:val="00F25559"/>
    <w:rsid w:val="00F25BC6"/>
    <w:rsid w:val="00F32760"/>
    <w:rsid w:val="00F33380"/>
    <w:rsid w:val="00F34624"/>
    <w:rsid w:val="00F42450"/>
    <w:rsid w:val="00F42AA3"/>
    <w:rsid w:val="00F4363A"/>
    <w:rsid w:val="00F440C2"/>
    <w:rsid w:val="00F44623"/>
    <w:rsid w:val="00F461D2"/>
    <w:rsid w:val="00F55EEE"/>
    <w:rsid w:val="00F5798F"/>
    <w:rsid w:val="00F60E5A"/>
    <w:rsid w:val="00F61743"/>
    <w:rsid w:val="00F62F3D"/>
    <w:rsid w:val="00F66F6A"/>
    <w:rsid w:val="00F670FA"/>
    <w:rsid w:val="00F70B6F"/>
    <w:rsid w:val="00F740BF"/>
    <w:rsid w:val="00F7510C"/>
    <w:rsid w:val="00F763E4"/>
    <w:rsid w:val="00F80160"/>
    <w:rsid w:val="00F802F1"/>
    <w:rsid w:val="00F81844"/>
    <w:rsid w:val="00F82ED9"/>
    <w:rsid w:val="00F83F1C"/>
    <w:rsid w:val="00F8484C"/>
    <w:rsid w:val="00F855A2"/>
    <w:rsid w:val="00F87D92"/>
    <w:rsid w:val="00F87EEA"/>
    <w:rsid w:val="00F9402E"/>
    <w:rsid w:val="00F95007"/>
    <w:rsid w:val="00F95A58"/>
    <w:rsid w:val="00F96CC4"/>
    <w:rsid w:val="00FA1784"/>
    <w:rsid w:val="00FA22D3"/>
    <w:rsid w:val="00FA3C5F"/>
    <w:rsid w:val="00FA5474"/>
    <w:rsid w:val="00FB0BAA"/>
    <w:rsid w:val="00FB0DBD"/>
    <w:rsid w:val="00FB2B4B"/>
    <w:rsid w:val="00FB5490"/>
    <w:rsid w:val="00FB5E65"/>
    <w:rsid w:val="00FB7D0C"/>
    <w:rsid w:val="00FC4617"/>
    <w:rsid w:val="00FC639A"/>
    <w:rsid w:val="00FC7345"/>
    <w:rsid w:val="00FD03D0"/>
    <w:rsid w:val="00FD2719"/>
    <w:rsid w:val="00FD4576"/>
    <w:rsid w:val="00FD7382"/>
    <w:rsid w:val="00FE6A81"/>
    <w:rsid w:val="00FE7181"/>
    <w:rsid w:val="00FF22C1"/>
    <w:rsid w:val="00FF5FF2"/>
  </w:rsids>
  <m:mathPr>
    <m:mathFont m:val="Arial Narrow"/>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a2102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he-IL"/>
      </w:rPr>
    </w:rPrDefault>
    <w:pPrDefault/>
  </w:docDefaults>
  <w:latentStyles w:defLockedState="0" w:defUIPriority="0" w:defSemiHidden="0" w:defUnhideWhenUsed="0" w:defQFormat="0" w:count="276"/>
  <w:style w:type="paragraph" w:default="1" w:styleId="Normal">
    <w:name w:val="Normal"/>
    <w:qFormat/>
    <w:rsid w:val="00490714"/>
    <w:pPr>
      <w:spacing w:before="120" w:after="120"/>
    </w:pPr>
    <w:rPr>
      <w:rFonts w:ascii="Tahoma" w:hAnsi="Tahoma"/>
    </w:rPr>
  </w:style>
  <w:style w:type="paragraph" w:styleId="Heading1">
    <w:name w:val="heading 1"/>
    <w:next w:val="BodyText"/>
    <w:qFormat/>
    <w:rsid w:val="001E4BE0"/>
    <w:pPr>
      <w:keepNext/>
      <w:pageBreakBefore/>
      <w:numPr>
        <w:numId w:val="10"/>
      </w:numPr>
      <w:pBdr>
        <w:bottom w:val="single" w:sz="8" w:space="1" w:color="A21022"/>
      </w:pBdr>
      <w:tabs>
        <w:tab w:val="left" w:pos="1440"/>
      </w:tabs>
      <w:spacing w:before="800" w:after="240"/>
      <w:outlineLvl w:val="0"/>
    </w:pPr>
    <w:rPr>
      <w:rFonts w:ascii="Arial" w:hAnsi="Arial" w:cs="Arial"/>
      <w:bCs/>
      <w:color w:val="A21022"/>
      <w:kern w:val="32"/>
      <w:sz w:val="48"/>
      <w:szCs w:val="48"/>
    </w:rPr>
  </w:style>
  <w:style w:type="paragraph" w:styleId="Heading2">
    <w:name w:val="heading 2"/>
    <w:next w:val="BodyText"/>
    <w:qFormat/>
    <w:rsid w:val="001E4BE0"/>
    <w:pPr>
      <w:keepNext/>
      <w:spacing w:before="360" w:after="120"/>
      <w:outlineLvl w:val="1"/>
    </w:pPr>
    <w:rPr>
      <w:rFonts w:ascii="Arial" w:hAnsi="Arial" w:cs="Arial"/>
      <w:color w:val="A21022"/>
      <w:sz w:val="36"/>
      <w:szCs w:val="36"/>
    </w:rPr>
  </w:style>
  <w:style w:type="paragraph" w:styleId="Heading3">
    <w:name w:val="heading 3"/>
    <w:next w:val="BodyText"/>
    <w:link w:val="Heading3Char"/>
    <w:qFormat/>
    <w:rsid w:val="001E4BE0"/>
    <w:pPr>
      <w:keepNext/>
      <w:spacing w:before="240" w:after="60"/>
      <w:outlineLvl w:val="2"/>
    </w:pPr>
    <w:rPr>
      <w:rFonts w:ascii="Arial" w:hAnsi="Arial" w:cs="Arial"/>
      <w:bCs/>
      <w:color w:val="A21022"/>
      <w:sz w:val="28"/>
      <w:szCs w:val="26"/>
    </w:rPr>
  </w:style>
  <w:style w:type="paragraph" w:styleId="Heading4">
    <w:name w:val="heading 4"/>
    <w:next w:val="BodyText"/>
    <w:link w:val="Heading4Char"/>
    <w:qFormat/>
    <w:rsid w:val="001E4BE0"/>
    <w:pPr>
      <w:keepNext/>
      <w:spacing w:before="240" w:after="60"/>
      <w:outlineLvl w:val="3"/>
    </w:pPr>
    <w:rPr>
      <w:rFonts w:ascii="Arial" w:eastAsia="Times" w:hAnsi="Arial"/>
      <w:bCs/>
      <w:color w:val="A21022"/>
      <w:szCs w:val="32"/>
      <w:lang w:val="en-GB"/>
    </w:rPr>
  </w:style>
  <w:style w:type="paragraph" w:styleId="Heading5">
    <w:name w:val="heading 5"/>
    <w:basedOn w:val="Normal"/>
    <w:next w:val="Normal"/>
    <w:link w:val="Heading5Char"/>
    <w:qFormat/>
    <w:rsid w:val="001E4BE0"/>
    <w:pPr>
      <w:spacing w:before="240" w:after="60"/>
      <w:outlineLvl w:val="4"/>
    </w:pPr>
    <w:rPr>
      <w:rFonts w:ascii="Book Antiqua" w:hAnsi="Book Antiqua"/>
      <w:b/>
      <w:bCs/>
      <w:i/>
      <w:i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link w:val="BodyTextChar"/>
    <w:rsid w:val="001E4BE0"/>
    <w:pPr>
      <w:spacing w:before="120"/>
      <w:ind w:left="1440"/>
    </w:pPr>
    <w:rPr>
      <w:rFonts w:ascii="Arial" w:hAnsi="Arial"/>
      <w:bCs/>
      <w:color w:val="000000"/>
    </w:rPr>
  </w:style>
  <w:style w:type="paragraph" w:styleId="DocumentMap">
    <w:name w:val="Document Map"/>
    <w:basedOn w:val="Normal"/>
    <w:semiHidden/>
    <w:rsid w:val="001E4BE0"/>
    <w:pPr>
      <w:shd w:val="clear" w:color="auto" w:fill="000080"/>
    </w:pPr>
    <w:rPr>
      <w:rFonts w:cs="Tahoma"/>
      <w:szCs w:val="20"/>
    </w:rPr>
  </w:style>
  <w:style w:type="paragraph" w:styleId="Title">
    <w:name w:val="Title"/>
    <w:basedOn w:val="Normal"/>
    <w:link w:val="TitleChar"/>
    <w:qFormat/>
    <w:rsid w:val="001E4BE0"/>
    <w:rPr>
      <w:rFonts w:ascii="Arial" w:hAnsi="Arial"/>
      <w:color w:val="A21022"/>
      <w:sz w:val="56"/>
      <w:szCs w:val="56"/>
    </w:rPr>
  </w:style>
  <w:style w:type="paragraph" w:styleId="Subtitle">
    <w:name w:val="Subtitle"/>
    <w:basedOn w:val="Normal"/>
    <w:link w:val="SubtitleChar"/>
    <w:qFormat/>
    <w:rsid w:val="001E4BE0"/>
    <w:rPr>
      <w:rFonts w:ascii="Arial" w:hAnsi="Arial"/>
      <w:color w:val="A21022"/>
      <w:sz w:val="48"/>
      <w:szCs w:val="48"/>
    </w:rPr>
  </w:style>
  <w:style w:type="paragraph" w:customStyle="1" w:styleId="Contents">
    <w:name w:val="Contents"/>
    <w:next w:val="TOC1"/>
    <w:rsid w:val="001E4BE0"/>
    <w:pPr>
      <w:pBdr>
        <w:bottom w:val="single" w:sz="8" w:space="1" w:color="A21022"/>
      </w:pBdr>
      <w:spacing w:before="800" w:after="480"/>
      <w:outlineLvl w:val="4"/>
    </w:pPr>
    <w:rPr>
      <w:rFonts w:ascii="Arial" w:hAnsi="Arial" w:cs="Arial"/>
      <w:color w:val="A21022"/>
      <w:kern w:val="28"/>
      <w:sz w:val="48"/>
      <w:szCs w:val="96"/>
    </w:rPr>
  </w:style>
  <w:style w:type="paragraph" w:styleId="TOC2">
    <w:name w:val="toc 2"/>
    <w:basedOn w:val="Normal"/>
    <w:next w:val="Normal"/>
    <w:autoRedefine/>
    <w:uiPriority w:val="39"/>
    <w:rsid w:val="001E4BE0"/>
    <w:pPr>
      <w:tabs>
        <w:tab w:val="right" w:leader="dot" w:pos="8640"/>
      </w:tabs>
      <w:ind w:left="360"/>
    </w:pPr>
    <w:rPr>
      <w:rFonts w:ascii="Arial" w:hAnsi="Arial"/>
    </w:rPr>
  </w:style>
  <w:style w:type="paragraph" w:styleId="TOC1">
    <w:name w:val="toc 1"/>
    <w:basedOn w:val="Normal"/>
    <w:next w:val="Normal"/>
    <w:autoRedefine/>
    <w:uiPriority w:val="39"/>
    <w:rsid w:val="001E4BE0"/>
    <w:pPr>
      <w:tabs>
        <w:tab w:val="right" w:pos="576"/>
        <w:tab w:val="right" w:leader="dot" w:pos="8640"/>
      </w:tabs>
      <w:spacing w:before="300"/>
    </w:pPr>
    <w:rPr>
      <w:rFonts w:ascii="Arial" w:hAnsi="Arial"/>
      <w:noProof/>
      <w:color w:val="A21022"/>
    </w:rPr>
  </w:style>
  <w:style w:type="paragraph" w:styleId="TOC3">
    <w:name w:val="toc 3"/>
    <w:basedOn w:val="Normal"/>
    <w:next w:val="Normal"/>
    <w:autoRedefine/>
    <w:uiPriority w:val="39"/>
    <w:rsid w:val="001E4BE0"/>
    <w:pPr>
      <w:tabs>
        <w:tab w:val="right" w:leader="dot" w:pos="8640"/>
      </w:tabs>
      <w:ind w:left="630"/>
    </w:pPr>
    <w:rPr>
      <w:rFonts w:ascii="Arial" w:hAnsi="Arial"/>
    </w:rPr>
  </w:style>
  <w:style w:type="character" w:styleId="Hyperlink">
    <w:name w:val="Hyperlink"/>
    <w:basedOn w:val="DefaultParagraphFont"/>
    <w:uiPriority w:val="99"/>
    <w:rsid w:val="001E4BE0"/>
    <w:rPr>
      <w:color w:val="0000FF"/>
      <w:u w:val="single"/>
    </w:rPr>
  </w:style>
  <w:style w:type="paragraph" w:styleId="Header">
    <w:name w:val="header"/>
    <w:basedOn w:val="Normal"/>
    <w:link w:val="HeaderChar"/>
    <w:rsid w:val="001E4BE0"/>
    <w:pPr>
      <w:tabs>
        <w:tab w:val="center" w:pos="4320"/>
        <w:tab w:val="right" w:pos="8640"/>
      </w:tabs>
    </w:pPr>
    <w:rPr>
      <w:rFonts w:ascii="Arial" w:hAnsi="Arial"/>
      <w:b/>
      <w:color w:val="969696"/>
      <w:sz w:val="18"/>
    </w:rPr>
  </w:style>
  <w:style w:type="paragraph" w:styleId="Footer">
    <w:name w:val="footer"/>
    <w:basedOn w:val="Normal"/>
    <w:link w:val="FooterChar"/>
    <w:rsid w:val="001E4BE0"/>
    <w:pPr>
      <w:tabs>
        <w:tab w:val="center" w:pos="4320"/>
        <w:tab w:val="right" w:pos="8640"/>
      </w:tabs>
    </w:pPr>
    <w:rPr>
      <w:rFonts w:ascii="Arial" w:hAnsi="Arial"/>
      <w:color w:val="969696"/>
      <w:sz w:val="18"/>
    </w:rPr>
  </w:style>
  <w:style w:type="paragraph" w:customStyle="1" w:styleId="HeaderEven">
    <w:name w:val="Header Even"/>
    <w:rsid w:val="001E4BE0"/>
    <w:pPr>
      <w:pBdr>
        <w:bottom w:val="single" w:sz="8" w:space="1" w:color="969696"/>
      </w:pBdr>
    </w:pPr>
    <w:rPr>
      <w:rFonts w:ascii="Arial" w:hAnsi="Arial" w:cs="Arial"/>
      <w:b/>
      <w:bCs/>
      <w:color w:val="969696"/>
      <w:sz w:val="18"/>
      <w:szCs w:val="18"/>
    </w:rPr>
  </w:style>
  <w:style w:type="paragraph" w:customStyle="1" w:styleId="HeaderOdd">
    <w:name w:val="Header Odd"/>
    <w:rsid w:val="001E4BE0"/>
    <w:pPr>
      <w:pBdr>
        <w:bottom w:val="single" w:sz="8" w:space="1" w:color="969696"/>
      </w:pBdr>
      <w:jc w:val="right"/>
    </w:pPr>
    <w:rPr>
      <w:rFonts w:ascii="Arial" w:hAnsi="Arial" w:cs="Arial"/>
      <w:b/>
      <w:bCs/>
      <w:color w:val="969696"/>
      <w:sz w:val="18"/>
      <w:szCs w:val="18"/>
    </w:rPr>
  </w:style>
  <w:style w:type="character" w:styleId="PageNumber">
    <w:name w:val="page number"/>
    <w:basedOn w:val="DefaultParagraphFont"/>
    <w:rsid w:val="001E4BE0"/>
    <w:rPr>
      <w:rFonts w:ascii="Arial" w:hAnsi="Arial" w:cs="Arial"/>
      <w:noProof w:val="0"/>
      <w:color w:val="969696"/>
      <w:sz w:val="18"/>
      <w:szCs w:val="18"/>
      <w:bdr w:val="none" w:sz="0" w:space="0" w:color="auto"/>
      <w:shd w:val="clear" w:color="auto" w:fill="auto"/>
      <w:lang w:val="en-GB"/>
    </w:rPr>
  </w:style>
  <w:style w:type="numbering" w:styleId="111111">
    <w:name w:val="Outline List 2"/>
    <w:basedOn w:val="NoList"/>
    <w:rsid w:val="001E4BE0"/>
    <w:pPr>
      <w:numPr>
        <w:numId w:val="1"/>
      </w:numPr>
    </w:pPr>
  </w:style>
  <w:style w:type="paragraph" w:customStyle="1" w:styleId="FooterFirst">
    <w:name w:val="Footer First"/>
    <w:rsid w:val="001E4BE0"/>
    <w:pPr>
      <w:keepLines/>
    </w:pPr>
    <w:rPr>
      <w:rFonts w:ascii="Arial" w:hAnsi="Arial"/>
      <w:color w:val="969696"/>
      <w:sz w:val="18"/>
      <w:szCs w:val="18"/>
    </w:rPr>
  </w:style>
  <w:style w:type="paragraph" w:customStyle="1" w:styleId="FooterEven">
    <w:name w:val="Footer Even"/>
    <w:rsid w:val="001E4BE0"/>
    <w:pPr>
      <w:keepLines/>
    </w:pPr>
    <w:rPr>
      <w:rFonts w:ascii="Arial" w:hAnsi="Arial"/>
      <w:color w:val="969696"/>
      <w:sz w:val="18"/>
      <w:szCs w:val="18"/>
    </w:rPr>
  </w:style>
  <w:style w:type="paragraph" w:customStyle="1" w:styleId="FooterOdd">
    <w:name w:val="Footer Odd"/>
    <w:basedOn w:val="Footer"/>
    <w:rsid w:val="001E4BE0"/>
    <w:pPr>
      <w:keepLines/>
      <w:tabs>
        <w:tab w:val="clear" w:pos="4320"/>
        <w:tab w:val="clear" w:pos="8640"/>
      </w:tabs>
      <w:spacing w:before="0" w:after="0"/>
      <w:jc w:val="right"/>
    </w:pPr>
    <w:rPr>
      <w:rFonts w:cs="Arial"/>
      <w:szCs w:val="18"/>
    </w:rPr>
  </w:style>
  <w:style w:type="paragraph" w:styleId="BalloonText">
    <w:name w:val="Balloon Text"/>
    <w:basedOn w:val="Normal"/>
    <w:semiHidden/>
    <w:rsid w:val="001E4BE0"/>
    <w:rPr>
      <w:rFonts w:cs="Tahoma"/>
      <w:sz w:val="16"/>
      <w:szCs w:val="16"/>
    </w:rPr>
  </w:style>
  <w:style w:type="paragraph" w:customStyle="1" w:styleId="Bullet1">
    <w:name w:val="Bullet 1"/>
    <w:link w:val="Bullet1Char"/>
    <w:qFormat/>
    <w:rsid w:val="001E4BE0"/>
    <w:pPr>
      <w:numPr>
        <w:numId w:val="3"/>
      </w:numPr>
      <w:tabs>
        <w:tab w:val="left" w:pos="1800"/>
      </w:tabs>
      <w:spacing w:before="80"/>
    </w:pPr>
    <w:rPr>
      <w:rFonts w:ascii="Arial" w:hAnsi="Arial" w:cs="Palatino Linotype"/>
      <w:szCs w:val="22"/>
    </w:rPr>
  </w:style>
  <w:style w:type="paragraph" w:customStyle="1" w:styleId="Bullet2">
    <w:name w:val="Bullet 2"/>
    <w:qFormat/>
    <w:rsid w:val="001E4BE0"/>
    <w:pPr>
      <w:numPr>
        <w:numId w:val="6"/>
      </w:numPr>
      <w:tabs>
        <w:tab w:val="left" w:pos="2160"/>
      </w:tabs>
      <w:spacing w:before="80"/>
    </w:pPr>
    <w:rPr>
      <w:rFonts w:ascii="Arial" w:hAnsi="Arial" w:cs="Palatino Linotype"/>
      <w:szCs w:val="22"/>
    </w:rPr>
  </w:style>
  <w:style w:type="paragraph" w:customStyle="1" w:styleId="List1">
    <w:name w:val="List 1"/>
    <w:link w:val="List1Char"/>
    <w:rsid w:val="001E4BE0"/>
    <w:pPr>
      <w:numPr>
        <w:numId w:val="20"/>
      </w:numPr>
      <w:spacing w:before="80"/>
    </w:pPr>
    <w:rPr>
      <w:rFonts w:ascii="Arial" w:hAnsi="Arial"/>
    </w:rPr>
  </w:style>
  <w:style w:type="paragraph" w:styleId="List">
    <w:name w:val="List"/>
    <w:basedOn w:val="Normal"/>
    <w:rsid w:val="001E4BE0"/>
    <w:pPr>
      <w:ind w:left="360" w:hanging="360"/>
    </w:pPr>
  </w:style>
  <w:style w:type="paragraph" w:customStyle="1" w:styleId="BodyIndent">
    <w:name w:val="Body Indent"/>
    <w:basedOn w:val="BodyText"/>
    <w:rsid w:val="001E4BE0"/>
    <w:pPr>
      <w:ind w:left="1800"/>
    </w:pPr>
  </w:style>
  <w:style w:type="table" w:styleId="TableGrid">
    <w:name w:val="Table Grid"/>
    <w:basedOn w:val="TableNormal"/>
    <w:rsid w:val="001E4BE0"/>
    <w:pPr>
      <w:spacing w:before="40" w:after="40"/>
    </w:pPr>
    <w:rPr>
      <w:rFonts w:ascii="Book Antiqua" w:hAnsi="Book Antiq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style>
  <w:style w:type="paragraph" w:customStyle="1" w:styleId="Bullet3">
    <w:name w:val="Bullet 3"/>
    <w:qFormat/>
    <w:rsid w:val="001E4BE0"/>
    <w:pPr>
      <w:numPr>
        <w:numId w:val="8"/>
      </w:numPr>
      <w:tabs>
        <w:tab w:val="left" w:pos="2520"/>
      </w:tabs>
      <w:spacing w:before="80"/>
    </w:pPr>
    <w:rPr>
      <w:rFonts w:ascii="Arial" w:hAnsi="Arial" w:cs="Palatino Linotype"/>
      <w:szCs w:val="22"/>
    </w:rPr>
  </w:style>
  <w:style w:type="paragraph" w:styleId="List3">
    <w:name w:val="List 3"/>
    <w:qFormat/>
    <w:rsid w:val="001E4BE0"/>
    <w:pPr>
      <w:numPr>
        <w:numId w:val="11"/>
      </w:numPr>
      <w:tabs>
        <w:tab w:val="left" w:pos="2520"/>
      </w:tabs>
      <w:spacing w:before="80"/>
    </w:pPr>
    <w:rPr>
      <w:rFonts w:ascii="Arial" w:hAnsi="Arial"/>
    </w:rPr>
  </w:style>
  <w:style w:type="paragraph" w:styleId="List2">
    <w:name w:val="List 2"/>
    <w:link w:val="List2Char"/>
    <w:rsid w:val="001E4BE0"/>
    <w:pPr>
      <w:numPr>
        <w:numId w:val="17"/>
      </w:numPr>
      <w:spacing w:before="80"/>
    </w:pPr>
    <w:rPr>
      <w:rFonts w:ascii="Arial" w:hAnsi="Arial"/>
    </w:rPr>
  </w:style>
  <w:style w:type="paragraph" w:customStyle="1" w:styleId="AppendixHeading1">
    <w:name w:val="Appendix Heading 1"/>
    <w:next w:val="BodyText"/>
    <w:autoRedefine/>
    <w:rsid w:val="00A56855"/>
    <w:pPr>
      <w:keepLines/>
      <w:numPr>
        <w:numId w:val="9"/>
      </w:numPr>
      <w:pBdr>
        <w:bottom w:val="single" w:sz="4" w:space="1" w:color="C00000"/>
      </w:pBdr>
      <w:tabs>
        <w:tab w:val="left" w:pos="3690"/>
      </w:tabs>
      <w:spacing w:before="740"/>
      <w:ind w:left="3690" w:hanging="3690"/>
      <w:outlineLvl w:val="0"/>
    </w:pPr>
    <w:rPr>
      <w:rFonts w:ascii="Arial" w:hAnsi="Arial" w:cs="Arial"/>
      <w:bCs/>
      <w:color w:val="A21022"/>
      <w:kern w:val="32"/>
      <w:sz w:val="48"/>
      <w:szCs w:val="48"/>
    </w:rPr>
  </w:style>
  <w:style w:type="character" w:customStyle="1" w:styleId="BodyTextChar">
    <w:name w:val="Body Text Char"/>
    <w:basedOn w:val="DefaultParagraphFont"/>
    <w:link w:val="BodyText"/>
    <w:rsid w:val="001E4BE0"/>
    <w:rPr>
      <w:rFonts w:ascii="Arial" w:hAnsi="Arial"/>
      <w:bCs/>
      <w:color w:val="000000"/>
      <w:szCs w:val="24"/>
    </w:rPr>
  </w:style>
  <w:style w:type="paragraph" w:styleId="ListNumber2">
    <w:name w:val="List Number 2"/>
    <w:basedOn w:val="Normal"/>
    <w:rsid w:val="001E4BE0"/>
    <w:pPr>
      <w:tabs>
        <w:tab w:val="num" w:pos="720"/>
      </w:tabs>
      <w:ind w:left="720" w:hanging="360"/>
    </w:pPr>
  </w:style>
  <w:style w:type="character" w:customStyle="1" w:styleId="List1Char">
    <w:name w:val="List 1 Char"/>
    <w:basedOn w:val="DefaultParagraphFont"/>
    <w:link w:val="List1"/>
    <w:rsid w:val="001E4BE0"/>
    <w:rPr>
      <w:rFonts w:ascii="Arial" w:hAnsi="Arial"/>
      <w:szCs w:val="24"/>
    </w:rPr>
  </w:style>
  <w:style w:type="paragraph" w:styleId="ListNumber">
    <w:name w:val="List Number"/>
    <w:basedOn w:val="Normal"/>
    <w:rsid w:val="001E4BE0"/>
    <w:pPr>
      <w:tabs>
        <w:tab w:val="num" w:pos="360"/>
      </w:tabs>
      <w:ind w:left="360" w:hanging="360"/>
    </w:pPr>
  </w:style>
  <w:style w:type="paragraph" w:customStyle="1" w:styleId="AppendixHeading2">
    <w:name w:val="Appendix Heading 2"/>
    <w:basedOn w:val="Heading2"/>
    <w:next w:val="BodyText"/>
    <w:link w:val="AppendixHeading2Char"/>
    <w:rsid w:val="001E4BE0"/>
    <w:pPr>
      <w:keepLines/>
      <w:tabs>
        <w:tab w:val="num" w:pos="0"/>
      </w:tabs>
    </w:pPr>
    <w:rPr>
      <w:kern w:val="32"/>
    </w:rPr>
  </w:style>
  <w:style w:type="paragraph" w:customStyle="1" w:styleId="AppendixHeading3">
    <w:name w:val="Appendix Heading 3"/>
    <w:basedOn w:val="AppendixHeading2"/>
    <w:next w:val="BodyText"/>
    <w:link w:val="AppendixHeading3Char"/>
    <w:rsid w:val="001E4BE0"/>
    <w:pPr>
      <w:spacing w:before="240"/>
      <w:outlineLvl w:val="2"/>
    </w:pPr>
    <w:rPr>
      <w:sz w:val="28"/>
      <w:szCs w:val="28"/>
    </w:rPr>
  </w:style>
  <w:style w:type="paragraph" w:customStyle="1" w:styleId="AppendixHeading4">
    <w:name w:val="Appendix Heading 4"/>
    <w:basedOn w:val="Heading4"/>
    <w:next w:val="BodyText"/>
    <w:rsid w:val="001E4BE0"/>
    <w:rPr>
      <w:sz w:val="22"/>
      <w:szCs w:val="22"/>
    </w:rPr>
  </w:style>
  <w:style w:type="paragraph" w:customStyle="1" w:styleId="AppendixHeading5">
    <w:name w:val="Appendix Heading 5"/>
    <w:basedOn w:val="Normal"/>
    <w:rsid w:val="001E4BE0"/>
    <w:pPr>
      <w:tabs>
        <w:tab w:val="num" w:pos="0"/>
      </w:tabs>
    </w:pPr>
  </w:style>
  <w:style w:type="paragraph" w:customStyle="1" w:styleId="AppendixHeading6">
    <w:name w:val="Appendix Heading 6"/>
    <w:basedOn w:val="Normal"/>
    <w:rsid w:val="001E4BE0"/>
    <w:pPr>
      <w:tabs>
        <w:tab w:val="num" w:pos="0"/>
      </w:tabs>
    </w:pPr>
  </w:style>
  <w:style w:type="paragraph" w:customStyle="1" w:styleId="AppendixHeading7">
    <w:name w:val="Appendix Heading 7"/>
    <w:basedOn w:val="Normal"/>
    <w:rsid w:val="001E4BE0"/>
    <w:pPr>
      <w:tabs>
        <w:tab w:val="num" w:pos="0"/>
      </w:tabs>
    </w:pPr>
  </w:style>
  <w:style w:type="paragraph" w:customStyle="1" w:styleId="AppendixHeading8">
    <w:name w:val="Appendix Heading 8"/>
    <w:basedOn w:val="Normal"/>
    <w:rsid w:val="001E4BE0"/>
    <w:pPr>
      <w:tabs>
        <w:tab w:val="num" w:pos="0"/>
      </w:tabs>
    </w:pPr>
  </w:style>
  <w:style w:type="paragraph" w:customStyle="1" w:styleId="AppendixHeading9">
    <w:name w:val="Appendix Heading 9"/>
    <w:basedOn w:val="Normal"/>
    <w:rsid w:val="001E4BE0"/>
    <w:pPr>
      <w:tabs>
        <w:tab w:val="num" w:pos="0"/>
      </w:tabs>
    </w:pPr>
  </w:style>
  <w:style w:type="paragraph" w:customStyle="1" w:styleId="BodyTextTable">
    <w:name w:val="Body Text Table"/>
    <w:rsid w:val="001E4BE0"/>
    <w:pPr>
      <w:spacing w:before="40" w:after="40"/>
    </w:pPr>
    <w:rPr>
      <w:rFonts w:ascii="Arial" w:hAnsi="Arial"/>
    </w:rPr>
  </w:style>
  <w:style w:type="paragraph" w:customStyle="1" w:styleId="IndexTitle">
    <w:name w:val="Index Title"/>
    <w:basedOn w:val="Normal"/>
    <w:next w:val="Index1"/>
    <w:rsid w:val="001E4BE0"/>
    <w:pPr>
      <w:keepNext/>
      <w:keepLines/>
      <w:spacing w:before="800" w:after="0"/>
      <w:outlineLvl w:val="0"/>
    </w:pPr>
    <w:rPr>
      <w:rFonts w:ascii="Arial" w:hAnsi="Arial" w:cs="Arial"/>
      <w:color w:val="5998C9"/>
      <w:sz w:val="36"/>
      <w:szCs w:val="36"/>
    </w:rPr>
  </w:style>
  <w:style w:type="paragraph" w:styleId="Index1">
    <w:name w:val="index 1"/>
    <w:uiPriority w:val="99"/>
    <w:rsid w:val="001E4BE0"/>
    <w:pPr>
      <w:ind w:left="144" w:hanging="144"/>
    </w:pPr>
    <w:rPr>
      <w:rFonts w:ascii="Arial" w:hAnsi="Arial"/>
    </w:rPr>
  </w:style>
  <w:style w:type="paragraph" w:customStyle="1" w:styleId="HeaderTable">
    <w:name w:val="Header Table"/>
    <w:basedOn w:val="BodyTextTable"/>
    <w:rsid w:val="001E4BE0"/>
    <w:pPr>
      <w:keepNext/>
      <w:keepLines/>
    </w:pPr>
    <w:rPr>
      <w:rFonts w:cs="Arial"/>
      <w:b/>
      <w:bCs/>
      <w:color w:val="FFFFFF" w:themeColor="background1"/>
      <w:szCs w:val="18"/>
    </w:rPr>
  </w:style>
  <w:style w:type="paragraph" w:styleId="IndexHeading">
    <w:name w:val="index heading"/>
    <w:basedOn w:val="Heading1"/>
    <w:next w:val="Index1"/>
    <w:rsid w:val="001E4BE0"/>
    <w:pPr>
      <w:numPr>
        <w:numId w:val="0"/>
      </w:numPr>
    </w:pPr>
  </w:style>
  <w:style w:type="paragraph" w:styleId="Index2">
    <w:name w:val="index 2"/>
    <w:autoRedefine/>
    <w:uiPriority w:val="99"/>
    <w:semiHidden/>
    <w:rsid w:val="001E4BE0"/>
    <w:pPr>
      <w:ind w:left="440" w:hanging="220"/>
    </w:pPr>
    <w:rPr>
      <w:rFonts w:ascii="Arial" w:hAnsi="Arial"/>
    </w:rPr>
  </w:style>
  <w:style w:type="paragraph" w:styleId="Index3">
    <w:name w:val="index 3"/>
    <w:basedOn w:val="Normal"/>
    <w:next w:val="Normal"/>
    <w:autoRedefine/>
    <w:uiPriority w:val="99"/>
    <w:semiHidden/>
    <w:rsid w:val="001E4BE0"/>
    <w:pPr>
      <w:tabs>
        <w:tab w:val="right" w:leader="dot" w:pos="3950"/>
      </w:tabs>
      <w:spacing w:before="0" w:after="0"/>
      <w:ind w:left="662" w:hanging="216"/>
    </w:pPr>
    <w:rPr>
      <w:rFonts w:ascii="Arial" w:hAnsi="Arial"/>
    </w:rPr>
  </w:style>
  <w:style w:type="paragraph" w:styleId="Caption">
    <w:name w:val="caption"/>
    <w:basedOn w:val="Normal"/>
    <w:next w:val="Normal"/>
    <w:qFormat/>
    <w:rsid w:val="001E4BE0"/>
    <w:pPr>
      <w:ind w:left="1440"/>
    </w:pPr>
    <w:rPr>
      <w:rFonts w:ascii="Arial" w:hAnsi="Arial"/>
      <w:b/>
      <w:bCs/>
      <w:sz w:val="18"/>
      <w:szCs w:val="20"/>
    </w:rPr>
  </w:style>
  <w:style w:type="paragraph" w:customStyle="1" w:styleId="RemoveScreenCap">
    <w:name w:val="RemoveScreenCap"/>
    <w:link w:val="RemoveScreenCapChar"/>
    <w:rsid w:val="00044C19"/>
    <w:pPr>
      <w:spacing w:before="80" w:after="120"/>
      <w:ind w:left="1440"/>
    </w:pPr>
    <w:rPr>
      <w:rFonts w:ascii="Arial" w:hAnsi="Arial"/>
      <w:bCs/>
      <w:color w:val="000000"/>
    </w:rPr>
  </w:style>
  <w:style w:type="paragraph" w:customStyle="1" w:styleId="Bullet1table">
    <w:name w:val="Bullet 1 table"/>
    <w:qFormat/>
    <w:rsid w:val="001E4BE0"/>
    <w:pPr>
      <w:numPr>
        <w:numId w:val="2"/>
      </w:numPr>
      <w:spacing w:before="40" w:after="40"/>
    </w:pPr>
    <w:rPr>
      <w:rFonts w:ascii="Arial" w:hAnsi="Arial" w:cs="Palatino Linotype"/>
    </w:rPr>
  </w:style>
  <w:style w:type="paragraph" w:customStyle="1" w:styleId="Bullet2table">
    <w:name w:val="Bullet 2 table"/>
    <w:qFormat/>
    <w:rsid w:val="001E4BE0"/>
    <w:pPr>
      <w:numPr>
        <w:numId w:val="5"/>
      </w:numPr>
      <w:spacing w:before="40" w:after="40"/>
    </w:pPr>
    <w:rPr>
      <w:rFonts w:ascii="Arial" w:hAnsi="Arial" w:cs="Palatino Linotype"/>
    </w:rPr>
  </w:style>
  <w:style w:type="paragraph" w:customStyle="1" w:styleId="Bullet4">
    <w:name w:val="Bullet 4"/>
    <w:qFormat/>
    <w:rsid w:val="001E4BE0"/>
    <w:pPr>
      <w:numPr>
        <w:numId w:val="4"/>
      </w:numPr>
      <w:tabs>
        <w:tab w:val="left" w:pos="2880"/>
      </w:tabs>
      <w:spacing w:before="80"/>
    </w:pPr>
    <w:rPr>
      <w:rFonts w:ascii="Arial" w:hAnsi="Arial" w:cs="Palatino Linotype"/>
      <w:szCs w:val="22"/>
    </w:rPr>
  </w:style>
  <w:style w:type="character" w:customStyle="1" w:styleId="Bullet1Char">
    <w:name w:val="Bullet 1 Char"/>
    <w:basedOn w:val="DefaultParagraphFont"/>
    <w:link w:val="Bullet1"/>
    <w:rsid w:val="001E4BE0"/>
    <w:rPr>
      <w:rFonts w:ascii="Arial" w:hAnsi="Arial" w:cs="Palatino Linotype"/>
      <w:szCs w:val="22"/>
    </w:rPr>
  </w:style>
  <w:style w:type="paragraph" w:customStyle="1" w:styleId="Procedure">
    <w:name w:val="Procedure"/>
    <w:qFormat/>
    <w:rsid w:val="001E4BE0"/>
    <w:pPr>
      <w:spacing w:before="120"/>
      <w:ind w:left="1440"/>
    </w:pPr>
    <w:rPr>
      <w:rFonts w:ascii="Arial" w:hAnsi="Arial"/>
      <w:b/>
      <w:color w:val="000000"/>
    </w:rPr>
  </w:style>
  <w:style w:type="character" w:customStyle="1" w:styleId="List2Char">
    <w:name w:val="List 2 Char"/>
    <w:basedOn w:val="DefaultParagraphFont"/>
    <w:link w:val="List2"/>
    <w:locked/>
    <w:rsid w:val="001E4BE0"/>
    <w:rPr>
      <w:rFonts w:ascii="Arial" w:hAnsi="Arial"/>
      <w:szCs w:val="24"/>
    </w:rPr>
  </w:style>
  <w:style w:type="paragraph" w:styleId="BodyTextIndent">
    <w:name w:val="Body Text Indent"/>
    <w:basedOn w:val="Normal"/>
    <w:link w:val="BodyTextIndentChar"/>
    <w:rsid w:val="001E4BE0"/>
    <w:pPr>
      <w:ind w:left="1800"/>
    </w:pPr>
    <w:rPr>
      <w:rFonts w:ascii="Arial" w:hAnsi="Arial"/>
    </w:rPr>
  </w:style>
  <w:style w:type="character" w:customStyle="1" w:styleId="BodyTextIndentChar">
    <w:name w:val="Body Text Indent Char"/>
    <w:basedOn w:val="DefaultParagraphFont"/>
    <w:link w:val="BodyTextIndent"/>
    <w:rsid w:val="001E4BE0"/>
    <w:rPr>
      <w:rFonts w:ascii="Arial" w:hAnsi="Arial"/>
      <w:szCs w:val="24"/>
    </w:rPr>
  </w:style>
  <w:style w:type="paragraph" w:customStyle="1" w:styleId="CoverPageName">
    <w:name w:val="CoverPage Name"/>
    <w:basedOn w:val="Normal"/>
    <w:link w:val="CoverPageNameChar"/>
    <w:qFormat/>
    <w:rsid w:val="000C5475"/>
    <w:pPr>
      <w:spacing w:before="240" w:after="60" w:line="288" w:lineRule="auto"/>
      <w:ind w:left="1440"/>
    </w:pPr>
    <w:rPr>
      <w:rFonts w:cs="Tahoma"/>
      <w:b/>
      <w:sz w:val="56"/>
      <w:szCs w:val="56"/>
      <w:lang w:bidi="ar-SA"/>
    </w:rPr>
  </w:style>
  <w:style w:type="paragraph" w:customStyle="1" w:styleId="CoverPageVersion">
    <w:name w:val="CoverPage Version"/>
    <w:basedOn w:val="Normal"/>
    <w:link w:val="CoverPageVersionChar"/>
    <w:qFormat/>
    <w:rsid w:val="001E4BE0"/>
    <w:pPr>
      <w:tabs>
        <w:tab w:val="left" w:pos="0"/>
        <w:tab w:val="left" w:pos="72"/>
      </w:tabs>
      <w:spacing w:before="0"/>
    </w:pPr>
    <w:rPr>
      <w:rFonts w:cs="Tahoma"/>
      <w:b/>
      <w:color w:val="FFFFFF"/>
      <w:sz w:val="28"/>
      <w:szCs w:val="28"/>
      <w:lang w:bidi="ar-SA"/>
    </w:rPr>
  </w:style>
  <w:style w:type="character" w:customStyle="1" w:styleId="CoverPageNameChar">
    <w:name w:val="CoverPage Name Char"/>
    <w:basedOn w:val="DefaultParagraphFont"/>
    <w:link w:val="CoverPageName"/>
    <w:rsid w:val="000C5475"/>
    <w:rPr>
      <w:rFonts w:ascii="Tahoma" w:hAnsi="Tahoma" w:cs="Tahoma"/>
      <w:b/>
      <w:sz w:val="56"/>
      <w:szCs w:val="56"/>
      <w:lang w:bidi="ar-SA"/>
    </w:rPr>
  </w:style>
  <w:style w:type="character" w:customStyle="1" w:styleId="CoverPageVersionChar">
    <w:name w:val="CoverPage Version Char"/>
    <w:basedOn w:val="DefaultParagraphFont"/>
    <w:link w:val="CoverPageVersion"/>
    <w:rsid w:val="001E4BE0"/>
    <w:rPr>
      <w:rFonts w:ascii="Tahoma" w:hAnsi="Tahoma" w:cs="Tahoma"/>
      <w:b/>
      <w:color w:val="FFFFFF"/>
      <w:sz w:val="28"/>
      <w:szCs w:val="28"/>
      <w:lang w:bidi="ar-SA"/>
    </w:rPr>
  </w:style>
  <w:style w:type="character" w:customStyle="1" w:styleId="Heading5Char">
    <w:name w:val="Heading 5 Char"/>
    <w:basedOn w:val="DefaultParagraphFont"/>
    <w:link w:val="Heading5"/>
    <w:rsid w:val="001E4BE0"/>
    <w:rPr>
      <w:rFonts w:ascii="Book Antiqua" w:hAnsi="Book Antiqua"/>
      <w:b/>
      <w:bCs/>
      <w:i/>
      <w:iCs/>
      <w:sz w:val="26"/>
      <w:szCs w:val="26"/>
    </w:rPr>
  </w:style>
  <w:style w:type="paragraph" w:styleId="List4">
    <w:name w:val="List 4"/>
    <w:basedOn w:val="Normal"/>
    <w:rsid w:val="001E4BE0"/>
    <w:pPr>
      <w:ind w:left="1440" w:hanging="360"/>
      <w:contextualSpacing/>
    </w:pPr>
    <w:rPr>
      <w:rFonts w:ascii="Arial" w:hAnsi="Arial"/>
    </w:rPr>
  </w:style>
  <w:style w:type="character" w:customStyle="1" w:styleId="Heading3Char">
    <w:name w:val="Heading 3 Char"/>
    <w:basedOn w:val="DefaultParagraphFont"/>
    <w:link w:val="Heading3"/>
    <w:rsid w:val="001E4BE0"/>
    <w:rPr>
      <w:rFonts w:ascii="Arial" w:hAnsi="Arial" w:cs="Arial"/>
      <w:bCs/>
      <w:color w:val="A21022"/>
      <w:sz w:val="28"/>
      <w:szCs w:val="26"/>
    </w:rPr>
  </w:style>
  <w:style w:type="paragraph" w:customStyle="1" w:styleId="CalloutText">
    <w:name w:val="Callout Text"/>
    <w:basedOn w:val="Normal"/>
    <w:rsid w:val="001E4BE0"/>
    <w:pPr>
      <w:spacing w:before="0" w:after="0"/>
    </w:pPr>
    <w:rPr>
      <w:rFonts w:ascii="Arial" w:hAnsi="Arial" w:cs="Arial"/>
      <w:b/>
      <w:bCs/>
      <w:sz w:val="16"/>
      <w:szCs w:val="16"/>
    </w:rPr>
  </w:style>
  <w:style w:type="character" w:customStyle="1" w:styleId="AppendixHeading2Char">
    <w:name w:val="Appendix Heading 2 Char"/>
    <w:basedOn w:val="DefaultParagraphFont"/>
    <w:link w:val="AppendixHeading2"/>
    <w:rsid w:val="001E4BE0"/>
    <w:rPr>
      <w:rFonts w:ascii="Arial" w:hAnsi="Arial" w:cs="Arial"/>
      <w:color w:val="A21022"/>
      <w:kern w:val="32"/>
      <w:sz w:val="36"/>
      <w:szCs w:val="36"/>
    </w:rPr>
  </w:style>
  <w:style w:type="character" w:customStyle="1" w:styleId="AppendixHeading3Char">
    <w:name w:val="Appendix Heading 3 Char"/>
    <w:basedOn w:val="AppendixHeading2Char"/>
    <w:link w:val="AppendixHeading3"/>
    <w:rsid w:val="001E4BE0"/>
    <w:rPr>
      <w:sz w:val="28"/>
      <w:szCs w:val="28"/>
    </w:rPr>
  </w:style>
  <w:style w:type="character" w:styleId="CommentReference">
    <w:name w:val="annotation reference"/>
    <w:basedOn w:val="DefaultParagraphFont"/>
    <w:rsid w:val="001E4BE0"/>
    <w:rPr>
      <w:sz w:val="16"/>
      <w:szCs w:val="16"/>
    </w:rPr>
  </w:style>
  <w:style w:type="paragraph" w:styleId="CommentText">
    <w:name w:val="annotation text"/>
    <w:basedOn w:val="Normal"/>
    <w:link w:val="CommentTextChar"/>
    <w:rsid w:val="001E4BE0"/>
    <w:rPr>
      <w:rFonts w:ascii="Book Antiqua" w:hAnsi="Book Antiqua"/>
      <w:szCs w:val="20"/>
    </w:rPr>
  </w:style>
  <w:style w:type="character" w:customStyle="1" w:styleId="CommentTextChar">
    <w:name w:val="Comment Text Char"/>
    <w:basedOn w:val="DefaultParagraphFont"/>
    <w:link w:val="CommentText"/>
    <w:rsid w:val="001E4BE0"/>
    <w:rPr>
      <w:rFonts w:ascii="Book Antiqua" w:hAnsi="Book Antiqua"/>
    </w:rPr>
  </w:style>
  <w:style w:type="paragraph" w:styleId="CommentSubject">
    <w:name w:val="annotation subject"/>
    <w:basedOn w:val="CommentText"/>
    <w:next w:val="CommentText"/>
    <w:link w:val="CommentSubjectChar"/>
    <w:rsid w:val="001E4BE0"/>
    <w:rPr>
      <w:b/>
      <w:bCs/>
    </w:rPr>
  </w:style>
  <w:style w:type="character" w:customStyle="1" w:styleId="CommentSubjectChar">
    <w:name w:val="Comment Subject Char"/>
    <w:basedOn w:val="CommentTextChar"/>
    <w:link w:val="CommentSubject"/>
    <w:rsid w:val="001E4BE0"/>
    <w:rPr>
      <w:b/>
      <w:bCs/>
    </w:rPr>
  </w:style>
  <w:style w:type="character" w:styleId="FollowedHyperlink">
    <w:name w:val="FollowedHyperlink"/>
    <w:basedOn w:val="DefaultParagraphFont"/>
    <w:rsid w:val="001E4BE0"/>
    <w:rPr>
      <w:color w:val="800080"/>
      <w:u w:val="single"/>
    </w:rPr>
  </w:style>
  <w:style w:type="paragraph" w:styleId="NormalWeb">
    <w:name w:val="Normal (Web)"/>
    <w:basedOn w:val="Normal"/>
    <w:uiPriority w:val="99"/>
    <w:rsid w:val="001E4BE0"/>
    <w:pPr>
      <w:spacing w:before="100" w:beforeAutospacing="1" w:after="100" w:afterAutospacing="1"/>
    </w:pPr>
    <w:rPr>
      <w:rFonts w:ascii="Times New Roman" w:hAnsi="Times New Roman"/>
    </w:rPr>
  </w:style>
  <w:style w:type="paragraph" w:customStyle="1" w:styleId="ToDo">
    <w:name w:val="ToDo"/>
    <w:autoRedefine/>
    <w:rsid w:val="001E4BE0"/>
    <w:pPr>
      <w:keepNext/>
      <w:spacing w:before="120"/>
      <w:ind w:left="1440"/>
    </w:pPr>
    <w:rPr>
      <w:rFonts w:ascii="Arial" w:hAnsi="Arial"/>
      <w:b/>
      <w:color w:val="000000"/>
    </w:rPr>
  </w:style>
  <w:style w:type="paragraph" w:styleId="ListParagraph">
    <w:name w:val="List Paragraph"/>
    <w:basedOn w:val="Normal"/>
    <w:uiPriority w:val="34"/>
    <w:qFormat/>
    <w:rsid w:val="001E4BE0"/>
    <w:pPr>
      <w:bidi/>
      <w:spacing w:before="0" w:after="200" w:line="276" w:lineRule="auto"/>
      <w:ind w:left="720"/>
      <w:contextualSpacing/>
    </w:pPr>
    <w:rPr>
      <w:rFonts w:ascii="Calibri" w:eastAsia="Calibri" w:hAnsi="Calibri" w:cs="Arial"/>
      <w:sz w:val="22"/>
      <w:szCs w:val="22"/>
    </w:rPr>
  </w:style>
  <w:style w:type="paragraph" w:styleId="Revision">
    <w:name w:val="Revision"/>
    <w:hidden/>
    <w:uiPriority w:val="99"/>
    <w:semiHidden/>
    <w:rsid w:val="001E4BE0"/>
    <w:rPr>
      <w:rFonts w:ascii="Book Antiqua" w:hAnsi="Book Antiqua"/>
      <w:sz w:val="22"/>
    </w:rPr>
  </w:style>
  <w:style w:type="paragraph" w:customStyle="1" w:styleId="Body">
    <w:name w:val="Body"/>
    <w:rsid w:val="001E4BE0"/>
    <w:rPr>
      <w:rFonts w:ascii="Helvetica" w:eastAsia="ヒラギノ角ゴ Pro W3" w:hAnsi="Helvetica"/>
      <w:color w:val="000000"/>
    </w:rPr>
  </w:style>
  <w:style w:type="paragraph" w:customStyle="1" w:styleId="Sub-heading">
    <w:name w:val="Sub-heading"/>
    <w:next w:val="Body"/>
    <w:rsid w:val="001E4BE0"/>
    <w:pPr>
      <w:keepNext/>
    </w:pPr>
    <w:rPr>
      <w:rFonts w:ascii="Helvetica" w:eastAsia="ヒラギノ角ゴ Pro W3" w:hAnsi="Helvetica"/>
      <w:b/>
      <w:color w:val="000000"/>
    </w:rPr>
  </w:style>
  <w:style w:type="numbering" w:customStyle="1" w:styleId="BulletList">
    <w:name w:val="Bullet List"/>
    <w:rsid w:val="001E4BE0"/>
    <w:pPr>
      <w:numPr>
        <w:numId w:val="7"/>
      </w:numPr>
    </w:pPr>
  </w:style>
  <w:style w:type="character" w:customStyle="1" w:styleId="RemoveScreenCapChar">
    <w:name w:val="RemoveScreenCap Char"/>
    <w:basedOn w:val="DefaultParagraphFont"/>
    <w:link w:val="RemoveScreenCap"/>
    <w:rsid w:val="00044C19"/>
    <w:rPr>
      <w:rFonts w:ascii="Arial" w:hAnsi="Arial"/>
      <w:bCs/>
      <w:color w:val="000000"/>
      <w:szCs w:val="24"/>
    </w:rPr>
  </w:style>
  <w:style w:type="paragraph" w:styleId="TOC4">
    <w:name w:val="toc 4"/>
    <w:basedOn w:val="Normal"/>
    <w:next w:val="Normal"/>
    <w:autoRedefine/>
    <w:uiPriority w:val="39"/>
    <w:unhideWhenUsed/>
    <w:rsid w:val="001E4BE0"/>
    <w:pPr>
      <w:tabs>
        <w:tab w:val="right" w:leader="dot" w:pos="8630"/>
      </w:tabs>
      <w:spacing w:before="0" w:after="100" w:line="276" w:lineRule="auto"/>
      <w:ind w:left="950"/>
    </w:pPr>
    <w:rPr>
      <w:rFonts w:ascii="Arial" w:hAnsi="Arial" w:cs="Arial"/>
      <w:szCs w:val="22"/>
    </w:rPr>
  </w:style>
  <w:style w:type="paragraph" w:styleId="TOC5">
    <w:name w:val="toc 5"/>
    <w:basedOn w:val="Normal"/>
    <w:next w:val="Normal"/>
    <w:autoRedefine/>
    <w:uiPriority w:val="39"/>
    <w:unhideWhenUsed/>
    <w:rsid w:val="001E4BE0"/>
    <w:pPr>
      <w:spacing w:before="0" w:after="100" w:line="276" w:lineRule="auto"/>
      <w:ind w:left="880"/>
    </w:pPr>
    <w:rPr>
      <w:rFonts w:ascii="Calibri" w:hAnsi="Calibri" w:cs="Arial"/>
      <w:sz w:val="22"/>
      <w:szCs w:val="22"/>
    </w:rPr>
  </w:style>
  <w:style w:type="paragraph" w:styleId="TOC6">
    <w:name w:val="toc 6"/>
    <w:basedOn w:val="Normal"/>
    <w:next w:val="Normal"/>
    <w:autoRedefine/>
    <w:uiPriority w:val="39"/>
    <w:unhideWhenUsed/>
    <w:rsid w:val="001E4BE0"/>
    <w:pPr>
      <w:spacing w:before="0" w:after="100" w:line="276" w:lineRule="auto"/>
      <w:ind w:left="1100"/>
    </w:pPr>
    <w:rPr>
      <w:rFonts w:ascii="Calibri" w:hAnsi="Calibri" w:cs="Arial"/>
      <w:sz w:val="22"/>
      <w:szCs w:val="22"/>
    </w:rPr>
  </w:style>
  <w:style w:type="paragraph" w:styleId="TOC7">
    <w:name w:val="toc 7"/>
    <w:basedOn w:val="Normal"/>
    <w:next w:val="Normal"/>
    <w:autoRedefine/>
    <w:uiPriority w:val="39"/>
    <w:unhideWhenUsed/>
    <w:rsid w:val="001E4BE0"/>
    <w:pPr>
      <w:spacing w:before="0" w:after="100" w:line="276" w:lineRule="auto"/>
      <w:ind w:left="1320"/>
    </w:pPr>
    <w:rPr>
      <w:rFonts w:ascii="Calibri" w:hAnsi="Calibri" w:cs="Arial"/>
      <w:sz w:val="22"/>
      <w:szCs w:val="22"/>
    </w:rPr>
  </w:style>
  <w:style w:type="paragraph" w:styleId="TOC8">
    <w:name w:val="toc 8"/>
    <w:basedOn w:val="Normal"/>
    <w:next w:val="Normal"/>
    <w:autoRedefine/>
    <w:uiPriority w:val="39"/>
    <w:unhideWhenUsed/>
    <w:rsid w:val="001E4BE0"/>
    <w:pPr>
      <w:spacing w:before="0" w:after="100" w:line="276" w:lineRule="auto"/>
      <w:ind w:left="1540"/>
    </w:pPr>
    <w:rPr>
      <w:rFonts w:ascii="Calibri" w:hAnsi="Calibri" w:cs="Arial"/>
      <w:sz w:val="22"/>
      <w:szCs w:val="22"/>
    </w:rPr>
  </w:style>
  <w:style w:type="paragraph" w:styleId="TOC9">
    <w:name w:val="toc 9"/>
    <w:basedOn w:val="Normal"/>
    <w:next w:val="Normal"/>
    <w:autoRedefine/>
    <w:uiPriority w:val="39"/>
    <w:unhideWhenUsed/>
    <w:rsid w:val="001E4BE0"/>
    <w:pPr>
      <w:spacing w:before="0" w:after="100" w:line="276" w:lineRule="auto"/>
      <w:ind w:left="1760"/>
    </w:pPr>
    <w:rPr>
      <w:rFonts w:ascii="Calibri" w:hAnsi="Calibri" w:cs="Arial"/>
      <w:sz w:val="22"/>
      <w:szCs w:val="22"/>
    </w:rPr>
  </w:style>
  <w:style w:type="paragraph" w:customStyle="1" w:styleId="ToDo1">
    <w:name w:val="ToDo1"/>
    <w:qFormat/>
    <w:rsid w:val="001E4BE0"/>
    <w:pPr>
      <w:spacing w:before="120"/>
      <w:ind w:left="1440"/>
    </w:pPr>
    <w:rPr>
      <w:rFonts w:ascii="Arial" w:hAnsi="Arial"/>
      <w:b/>
      <w:color w:val="000000"/>
    </w:rPr>
  </w:style>
  <w:style w:type="paragraph" w:styleId="Index4">
    <w:name w:val="index 4"/>
    <w:basedOn w:val="Normal"/>
    <w:next w:val="Normal"/>
    <w:autoRedefine/>
    <w:uiPriority w:val="99"/>
    <w:rsid w:val="001E4BE0"/>
    <w:pPr>
      <w:ind w:left="880" w:hanging="220"/>
    </w:pPr>
    <w:rPr>
      <w:rFonts w:ascii="Book Antiqua" w:hAnsi="Book Antiqua"/>
      <w:sz w:val="22"/>
    </w:rPr>
  </w:style>
  <w:style w:type="paragraph" w:customStyle="1" w:styleId="Note">
    <w:name w:val="Note"/>
    <w:autoRedefine/>
    <w:qFormat/>
    <w:rsid w:val="008D4B5B"/>
    <w:pPr>
      <w:numPr>
        <w:numId w:val="27"/>
      </w:numPr>
      <w:pBdr>
        <w:top w:val="single" w:sz="8" w:space="1" w:color="969696"/>
        <w:bottom w:val="single" w:sz="8" w:space="1" w:color="969696"/>
      </w:pBdr>
      <w:spacing w:before="120"/>
    </w:pPr>
    <w:rPr>
      <w:rFonts w:ascii="Arial" w:hAnsi="Arial"/>
      <w:bCs/>
      <w:iCs/>
      <w:color w:val="000000"/>
    </w:rPr>
  </w:style>
  <w:style w:type="table" w:styleId="Table3Deffects1">
    <w:name w:val="Table 3D effects 1"/>
    <w:basedOn w:val="TableNormal"/>
    <w:rsid w:val="001E4BE0"/>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E4BE0"/>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E4BE0"/>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1E4BE0"/>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2">
    <w:name w:val="Light Shading Accent 2"/>
    <w:basedOn w:val="TableNormal"/>
    <w:uiPriority w:val="60"/>
    <w:rsid w:val="001E4BE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3">
    <w:name w:val="Table Grid 3"/>
    <w:basedOn w:val="TableNormal"/>
    <w:rsid w:val="001E4BE0"/>
    <w:pPr>
      <w:spacing w:before="120"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2">
    <w:name w:val="Table List 2"/>
    <w:basedOn w:val="TableNormal"/>
    <w:rsid w:val="001E4BE0"/>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1E4BE0"/>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1E4BE0"/>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rsid w:val="001E4BE0"/>
    <w:rPr>
      <w:rFonts w:ascii="Arial" w:hAnsi="Arial"/>
      <w:color w:val="A21022"/>
      <w:sz w:val="56"/>
      <w:szCs w:val="56"/>
    </w:rPr>
  </w:style>
  <w:style w:type="character" w:customStyle="1" w:styleId="SubtitleChar">
    <w:name w:val="Subtitle Char"/>
    <w:basedOn w:val="DefaultParagraphFont"/>
    <w:link w:val="Subtitle"/>
    <w:rsid w:val="001E4BE0"/>
    <w:rPr>
      <w:rFonts w:ascii="Arial" w:hAnsi="Arial"/>
      <w:color w:val="A21022"/>
      <w:sz w:val="48"/>
      <w:szCs w:val="48"/>
    </w:rPr>
  </w:style>
  <w:style w:type="character" w:customStyle="1" w:styleId="HeaderChar">
    <w:name w:val="Header Char"/>
    <w:basedOn w:val="DefaultParagraphFont"/>
    <w:link w:val="Header"/>
    <w:rsid w:val="001E4BE0"/>
    <w:rPr>
      <w:rFonts w:ascii="Arial" w:hAnsi="Arial"/>
      <w:b/>
      <w:color w:val="969696"/>
      <w:sz w:val="18"/>
      <w:szCs w:val="24"/>
    </w:rPr>
  </w:style>
  <w:style w:type="character" w:customStyle="1" w:styleId="FooterChar">
    <w:name w:val="Footer Char"/>
    <w:basedOn w:val="DefaultParagraphFont"/>
    <w:link w:val="Footer"/>
    <w:rsid w:val="001E4BE0"/>
    <w:rPr>
      <w:rFonts w:ascii="Arial" w:hAnsi="Arial"/>
      <w:color w:val="969696"/>
      <w:sz w:val="18"/>
      <w:szCs w:val="24"/>
    </w:rPr>
  </w:style>
  <w:style w:type="paragraph" w:customStyle="1" w:styleId="Tablebullet1">
    <w:name w:val="Table bullet 1"/>
    <w:basedOn w:val="BodyTextTable"/>
    <w:qFormat/>
    <w:rsid w:val="001E4BE0"/>
    <w:pPr>
      <w:numPr>
        <w:numId w:val="12"/>
      </w:numPr>
    </w:pPr>
  </w:style>
  <w:style w:type="paragraph" w:customStyle="1" w:styleId="Tablebullet2">
    <w:name w:val="Table bullet 2"/>
    <w:qFormat/>
    <w:rsid w:val="001E4BE0"/>
    <w:pPr>
      <w:numPr>
        <w:numId w:val="13"/>
      </w:numPr>
    </w:pPr>
    <w:rPr>
      <w:rFonts w:ascii="Arial" w:hAnsi="Arial"/>
    </w:rPr>
  </w:style>
  <w:style w:type="character" w:customStyle="1" w:styleId="crossref">
    <w:name w:val="crossref"/>
    <w:basedOn w:val="DefaultParagraphFont"/>
    <w:qFormat/>
    <w:rsid w:val="00684261"/>
    <w:rPr>
      <w:color w:val="0000FF"/>
      <w:u w:val="single"/>
    </w:rPr>
  </w:style>
  <w:style w:type="paragraph" w:customStyle="1" w:styleId="DummyHeading4">
    <w:name w:val="DummyHeading4"/>
    <w:qFormat/>
    <w:rsid w:val="00684261"/>
    <w:pPr>
      <w:spacing w:before="240" w:after="60"/>
    </w:pPr>
    <w:rPr>
      <w:rFonts w:ascii="Arial" w:eastAsia="Times" w:hAnsi="Arial"/>
      <w:bCs/>
      <w:color w:val="A21022"/>
      <w:szCs w:val="32"/>
      <w:lang w:val="en-GB"/>
    </w:rPr>
  </w:style>
  <w:style w:type="character" w:customStyle="1" w:styleId="Heading4Char">
    <w:name w:val="Heading 4 Char"/>
    <w:basedOn w:val="DefaultParagraphFont"/>
    <w:link w:val="Heading4"/>
    <w:rsid w:val="004D7702"/>
    <w:rPr>
      <w:rFonts w:ascii="Arial" w:eastAsia="Times" w:hAnsi="Arial"/>
      <w:bCs/>
      <w:color w:val="A21022"/>
      <w:sz w:val="24"/>
      <w:szCs w:val="32"/>
      <w:lang w:val="en-GB"/>
    </w:rPr>
  </w:style>
  <w:style w:type="paragraph" w:customStyle="1" w:styleId="Emove">
    <w:name w:val="Emove"/>
    <w:basedOn w:val="RemoveScreenCap"/>
    <w:rsid w:val="00AC6963"/>
    <w:pPr>
      <w:keepNext/>
    </w:pPr>
    <w:rPr>
      <w:rFonts w:ascii="Tahoma" w:hAnsi="Tahoma"/>
      <w:bCs w:val="0"/>
      <w:noProof/>
    </w:rPr>
  </w:style>
  <w:style w:type="paragraph" w:customStyle="1" w:styleId="AppendixHeadinga">
    <w:name w:val="Appendix Heading a"/>
    <w:basedOn w:val="Heading1"/>
    <w:rsid w:val="00977F48"/>
  </w:style>
  <w:style w:type="numbering" w:customStyle="1" w:styleId="Legal">
    <w:name w:val="Legal"/>
    <w:rsid w:val="00261370"/>
  </w:style>
  <w:style w:type="numbering" w:customStyle="1" w:styleId="NumberList">
    <w:name w:val="Number List"/>
    <w:rsid w:val="00BE114A"/>
    <w:pPr>
      <w:numPr>
        <w:numId w:val="19"/>
      </w:numPr>
    </w:pPr>
  </w:style>
  <w:style w:type="character" w:customStyle="1" w:styleId="text">
    <w:name w:val="text"/>
    <w:basedOn w:val="DefaultParagraphFont"/>
    <w:rsid w:val="001F3065"/>
  </w:style>
  <w:style w:type="character" w:customStyle="1" w:styleId="apple-converted-space">
    <w:name w:val="apple-converted-space"/>
    <w:basedOn w:val="DefaultParagraphFont"/>
    <w:rsid w:val="00C337EB"/>
  </w:style>
  <w:style w:type="paragraph" w:styleId="HTMLPreformatted">
    <w:name w:val="HTML Preformatted"/>
    <w:basedOn w:val="Normal"/>
    <w:link w:val="HTMLPreformattedChar"/>
    <w:uiPriority w:val="99"/>
    <w:unhideWhenUsed/>
    <w:rsid w:val="002A0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2A0BC6"/>
    <w:rPr>
      <w:rFonts w:ascii="Courier New" w:hAnsi="Courier New" w:cs="Courier New"/>
    </w:rPr>
  </w:style>
  <w:style w:type="paragraph" w:customStyle="1" w:styleId="NoTopicZone">
    <w:name w:val="NoTopicZone"/>
    <w:basedOn w:val="BodyText"/>
    <w:qFormat/>
    <w:rsid w:val="008E2F32"/>
  </w:style>
  <w:style w:type="character" w:customStyle="1" w:styleId="italic">
    <w:name w:val="italic"/>
    <w:basedOn w:val="DefaultParagraphFont"/>
    <w:rsid w:val="00FF5FF2"/>
    <w:rPr>
      <w:i/>
      <w:iCs/>
    </w:rPr>
  </w:style>
  <w:style w:type="character" w:customStyle="1" w:styleId="cite">
    <w:name w:val="cite"/>
    <w:basedOn w:val="italic"/>
    <w:rsid w:val="00F25BC6"/>
  </w:style>
  <w:style w:type="paragraph" w:customStyle="1" w:styleId="RemoveScreenCapIndent">
    <w:name w:val="RemoveScreenCap Indent"/>
    <w:basedOn w:val="RemoveScreenCap"/>
    <w:qFormat/>
    <w:rsid w:val="00044C19"/>
    <w:pPr>
      <w:ind w:left="2160"/>
    </w:pPr>
    <w:rPr>
      <w:noProof/>
    </w:rPr>
  </w:style>
  <w:style w:type="paragraph" w:customStyle="1" w:styleId="RemoveScreenCapIndent2">
    <w:name w:val="RemoveScreenCap Indent 2"/>
    <w:basedOn w:val="RemoveScreenCapIndent"/>
    <w:qFormat/>
    <w:rsid w:val="00584B15"/>
    <w:pPr>
      <w:ind w:left="2736"/>
    </w:pPr>
  </w:style>
  <w:style w:type="paragraph" w:customStyle="1" w:styleId="TaskTopic3">
    <w:name w:val="Task Topic 3"/>
    <w:basedOn w:val="Heading3"/>
    <w:next w:val="BodyText"/>
    <w:qFormat/>
    <w:rsid w:val="00713BFF"/>
  </w:style>
  <w:style w:type="paragraph" w:customStyle="1" w:styleId="BodyTextContext">
    <w:name w:val="Body Text Context"/>
    <w:basedOn w:val="BodyText"/>
    <w:qFormat/>
    <w:rsid w:val="00F12CCF"/>
    <w:pPr>
      <w:keepNext/>
    </w:pPr>
  </w:style>
  <w:style w:type="paragraph" w:customStyle="1" w:styleId="TaskResults">
    <w:name w:val="Task Results"/>
    <w:basedOn w:val="BodyText"/>
    <w:qFormat/>
    <w:rsid w:val="00585A02"/>
    <w:pPr>
      <w:numPr>
        <w:numId w:val="28"/>
      </w:numPr>
    </w:pPr>
    <w:rPr>
      <w:color w:val="3366FF"/>
    </w:rPr>
  </w:style>
  <w:style w:type="paragraph" w:customStyle="1" w:styleId="TaskResultBullet">
    <w:name w:val="Task Result Bullet"/>
    <w:basedOn w:val="Bullet1"/>
    <w:qFormat/>
    <w:rsid w:val="00866A46"/>
  </w:style>
  <w:style w:type="paragraph" w:customStyle="1" w:styleId="TaskTopic2">
    <w:name w:val="Task Topic 2"/>
    <w:basedOn w:val="Heading2"/>
    <w:qFormat/>
    <w:rsid w:val="003738B3"/>
  </w:style>
  <w:style w:type="paragraph" w:customStyle="1" w:styleId="Bullet1Context">
    <w:name w:val="Bullet 1 Context"/>
    <w:basedOn w:val="Bullet1"/>
    <w:qFormat/>
    <w:rsid w:val="004316BB"/>
  </w:style>
  <w:style w:type="paragraph" w:customStyle="1" w:styleId="Bullet2Step">
    <w:name w:val="Bullet 2 Step"/>
    <w:basedOn w:val="Bullet2"/>
    <w:qFormat/>
    <w:rsid w:val="00D748F1"/>
    <w:pPr>
      <w:keepNext/>
    </w:pPr>
  </w:style>
  <w:style w:type="paragraph" w:customStyle="1" w:styleId="TaskTopic1">
    <w:name w:val="Task Topic 1"/>
    <w:basedOn w:val="Heading1"/>
    <w:qFormat/>
    <w:rsid w:val="005C519C"/>
  </w:style>
  <w:style w:type="paragraph" w:customStyle="1" w:styleId="Bullet3Step">
    <w:name w:val="Bullet 3 Step"/>
    <w:basedOn w:val="Bullet3"/>
    <w:qFormat/>
    <w:rsid w:val="00D9216F"/>
    <w:pPr>
      <w:ind w:left="2520"/>
    </w:pPr>
  </w:style>
  <w:style w:type="paragraph" w:customStyle="1" w:styleId="TaskTopic4">
    <w:name w:val="Task Topic 4"/>
    <w:basedOn w:val="Heading4"/>
    <w:qFormat/>
    <w:rsid w:val="004D38F0"/>
  </w:style>
</w:styles>
</file>

<file path=word/webSettings.xml><?xml version="1.0" encoding="utf-8"?>
<w:webSettings xmlns:r="http://schemas.openxmlformats.org/officeDocument/2006/relationships" xmlns:w="http://schemas.openxmlformats.org/wordprocessingml/2006/main">
  <w:divs>
    <w:div w:id="13270091">
      <w:bodyDiv w:val="1"/>
      <w:marLeft w:val="0"/>
      <w:marRight w:val="0"/>
      <w:marTop w:val="0"/>
      <w:marBottom w:val="0"/>
      <w:divBdr>
        <w:top w:val="none" w:sz="0" w:space="0" w:color="auto"/>
        <w:left w:val="none" w:sz="0" w:space="0" w:color="auto"/>
        <w:bottom w:val="none" w:sz="0" w:space="0" w:color="auto"/>
        <w:right w:val="none" w:sz="0" w:space="0" w:color="auto"/>
      </w:divBdr>
    </w:div>
    <w:div w:id="14114327">
      <w:bodyDiv w:val="1"/>
      <w:marLeft w:val="0"/>
      <w:marRight w:val="0"/>
      <w:marTop w:val="0"/>
      <w:marBottom w:val="0"/>
      <w:divBdr>
        <w:top w:val="none" w:sz="0" w:space="0" w:color="auto"/>
        <w:left w:val="none" w:sz="0" w:space="0" w:color="auto"/>
        <w:bottom w:val="none" w:sz="0" w:space="0" w:color="auto"/>
        <w:right w:val="none" w:sz="0" w:space="0" w:color="auto"/>
      </w:divBdr>
    </w:div>
    <w:div w:id="30766783">
      <w:bodyDiv w:val="1"/>
      <w:marLeft w:val="0"/>
      <w:marRight w:val="0"/>
      <w:marTop w:val="0"/>
      <w:marBottom w:val="0"/>
      <w:divBdr>
        <w:top w:val="none" w:sz="0" w:space="0" w:color="auto"/>
        <w:left w:val="none" w:sz="0" w:space="0" w:color="auto"/>
        <w:bottom w:val="none" w:sz="0" w:space="0" w:color="auto"/>
        <w:right w:val="none" w:sz="0" w:space="0" w:color="auto"/>
      </w:divBdr>
    </w:div>
    <w:div w:id="524174431">
      <w:bodyDiv w:val="1"/>
      <w:marLeft w:val="0"/>
      <w:marRight w:val="0"/>
      <w:marTop w:val="0"/>
      <w:marBottom w:val="0"/>
      <w:divBdr>
        <w:top w:val="none" w:sz="0" w:space="0" w:color="auto"/>
        <w:left w:val="none" w:sz="0" w:space="0" w:color="auto"/>
        <w:bottom w:val="none" w:sz="0" w:space="0" w:color="auto"/>
        <w:right w:val="none" w:sz="0" w:space="0" w:color="auto"/>
      </w:divBdr>
    </w:div>
    <w:div w:id="984630243">
      <w:bodyDiv w:val="1"/>
      <w:marLeft w:val="0"/>
      <w:marRight w:val="0"/>
      <w:marTop w:val="0"/>
      <w:marBottom w:val="0"/>
      <w:divBdr>
        <w:top w:val="none" w:sz="0" w:space="0" w:color="auto"/>
        <w:left w:val="none" w:sz="0" w:space="0" w:color="auto"/>
        <w:bottom w:val="none" w:sz="0" w:space="0" w:color="auto"/>
        <w:right w:val="none" w:sz="0" w:space="0" w:color="auto"/>
      </w:divBdr>
    </w:div>
    <w:div w:id="1261833839">
      <w:bodyDiv w:val="1"/>
      <w:marLeft w:val="0"/>
      <w:marRight w:val="0"/>
      <w:marTop w:val="0"/>
      <w:marBottom w:val="0"/>
      <w:divBdr>
        <w:top w:val="none" w:sz="0" w:space="0" w:color="auto"/>
        <w:left w:val="none" w:sz="0" w:space="0" w:color="auto"/>
        <w:bottom w:val="none" w:sz="0" w:space="0" w:color="auto"/>
        <w:right w:val="none" w:sz="0" w:space="0" w:color="auto"/>
      </w:divBdr>
    </w:div>
    <w:div w:id="1273248409">
      <w:bodyDiv w:val="1"/>
      <w:marLeft w:val="0"/>
      <w:marRight w:val="0"/>
      <w:marTop w:val="0"/>
      <w:marBottom w:val="0"/>
      <w:divBdr>
        <w:top w:val="none" w:sz="0" w:space="0" w:color="auto"/>
        <w:left w:val="none" w:sz="0" w:space="0" w:color="auto"/>
        <w:bottom w:val="none" w:sz="0" w:space="0" w:color="auto"/>
        <w:right w:val="none" w:sz="0" w:space="0" w:color="auto"/>
      </w:divBdr>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551724505">
      <w:bodyDiv w:val="1"/>
      <w:marLeft w:val="0"/>
      <w:marRight w:val="0"/>
      <w:marTop w:val="0"/>
      <w:marBottom w:val="0"/>
      <w:divBdr>
        <w:top w:val="none" w:sz="0" w:space="0" w:color="auto"/>
        <w:left w:val="none" w:sz="0" w:space="0" w:color="auto"/>
        <w:bottom w:val="none" w:sz="0" w:space="0" w:color="auto"/>
        <w:right w:val="none" w:sz="0" w:space="0" w:color="auto"/>
      </w:divBdr>
    </w:div>
    <w:div w:id="1947535557">
      <w:bodyDiv w:val="1"/>
      <w:marLeft w:val="0"/>
      <w:marRight w:val="0"/>
      <w:marTop w:val="0"/>
      <w:marBottom w:val="0"/>
      <w:divBdr>
        <w:top w:val="none" w:sz="0" w:space="0" w:color="auto"/>
        <w:left w:val="none" w:sz="0" w:space="0" w:color="auto"/>
        <w:bottom w:val="none" w:sz="0" w:space="0" w:color="auto"/>
        <w:right w:val="none" w:sz="0" w:space="0" w:color="auto"/>
      </w:divBdr>
    </w:div>
    <w:div w:id="21292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cy\AppData\Roaming\Microsoft\Templates\Varoni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D31C8E5DD9F4EA69076190300436D" ma:contentTypeVersion="0" ma:contentTypeDescription="Create a new document." ma:contentTypeScope="" ma:versionID="9a534d32637b3c6d9f639f705e6b028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3D567-B5C4-490B-89D9-B6BD895BD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10A18E0-6253-4333-9964-E24FBC3B7176}">
  <ds:schemaRefs>
    <ds:schemaRef ds:uri="http://schemas.microsoft.com/office/2006/metadata/properties"/>
  </ds:schemaRefs>
</ds:datastoreItem>
</file>

<file path=customXml/itemProps3.xml><?xml version="1.0" encoding="utf-8"?>
<ds:datastoreItem xmlns:ds="http://schemas.openxmlformats.org/officeDocument/2006/customXml" ds:itemID="{C2AAB97F-CE48-4E4E-AD35-79A5DD7870C0}">
  <ds:schemaRefs>
    <ds:schemaRef ds:uri="http://schemas.microsoft.com/sharepoint/v3/contenttype/forms"/>
  </ds:schemaRefs>
</ds:datastoreItem>
</file>

<file path=customXml/itemProps4.xml><?xml version="1.0" encoding="utf-8"?>
<ds:datastoreItem xmlns:ds="http://schemas.openxmlformats.org/officeDocument/2006/customXml" ds:itemID="{67D278B1-9715-674A-B6D0-05FD14DC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\Users\nancy\AppData\Roaming\Microsoft\Templates\Varonis_new.dotx</Template>
  <TotalTime>569</TotalTime>
  <Pages>23</Pages>
  <Words>4389</Words>
  <Characters>25018</Characters>
  <Application>Microsoft Macintosh Word</Application>
  <DocSecurity>0</DocSecurity>
  <Lines>208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Roberts</dc:creator>
  <cp:lastModifiedBy>Eliot Kimber</cp:lastModifiedBy>
  <cp:revision>59</cp:revision>
  <cp:lastPrinted>2010-08-13T19:20:00Z</cp:lastPrinted>
  <dcterms:created xsi:type="dcterms:W3CDTF">2010-10-01T12:09:00Z</dcterms:created>
  <dcterms:modified xsi:type="dcterms:W3CDTF">2010-11-06T18:14:00Z</dcterms:modified>
  <cp:contentType>Document</cp:contentType>
</cp:coreProperties>
</file>